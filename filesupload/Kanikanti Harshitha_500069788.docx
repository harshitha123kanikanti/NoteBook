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C08D" w14:textId="77777777" w:rsidR="00B07D48" w:rsidRDefault="00B07D48" w:rsidP="00F22704">
      <w:pPr>
        <w:ind w:hanging="450"/>
        <w:outlineLvl w:val="0"/>
        <w:rPr>
          <w:rFonts w:ascii="Times New Roman" w:hAnsi="Times New Roman"/>
          <w:b/>
          <w:color w:val="0D0D0D" w:themeColor="text1" w:themeTint="F2"/>
          <w:sz w:val="24"/>
          <w:szCs w:val="24"/>
        </w:rPr>
      </w:pPr>
    </w:p>
    <w:p w14:paraId="7DBCF9E3" w14:textId="74D72171" w:rsidR="00500FF5" w:rsidRDefault="00B07D48" w:rsidP="00500FF5">
      <w:pPr>
        <w:outlineLvl w:val="0"/>
        <w:rPr>
          <w:rFonts w:ascii="Times New Roman" w:hAnsi="Times New Roman"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/>
          <w:b/>
          <w:noProof/>
          <w:color w:val="0D0D0D" w:themeColor="text1" w:themeTint="F2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F0C2E" wp14:editId="3DD2DA4D">
                <wp:simplePos x="0" y="0"/>
                <wp:positionH relativeFrom="margin">
                  <wp:posOffset>4762500</wp:posOffset>
                </wp:positionH>
                <wp:positionV relativeFrom="paragraph">
                  <wp:posOffset>15240</wp:posOffset>
                </wp:positionV>
                <wp:extent cx="1432560" cy="1402080"/>
                <wp:effectExtent l="0" t="0" r="1524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E2E29" w14:textId="55CF8B11" w:rsidR="00B07D48" w:rsidRDefault="00500F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16EC5C" wp14:editId="27900C9D">
                                  <wp:extent cx="1332088" cy="1356360"/>
                                  <wp:effectExtent l="0" t="0" r="190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4990" cy="1379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F0C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5pt;margin-top:1.2pt;width:112.8pt;height:11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" fillcolor="white [3201]" strokeweight=".5pt">
                <v:textbox>
                  <w:txbxContent>
                    <w:p w14:paraId="37EE2E29" w14:textId="55CF8B11" w:rsidR="00B07D48" w:rsidRDefault="00500FF5">
                      <w:r>
                        <w:rPr>
                          <w:noProof/>
                        </w:rPr>
                        <w:drawing>
                          <wp:inline distT="0" distB="0" distL="0" distR="0" wp14:anchorId="1616EC5C" wp14:editId="27900C9D">
                            <wp:extent cx="1332088" cy="1356360"/>
                            <wp:effectExtent l="0" t="0" r="190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4990" cy="1379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3EE6">
        <w:rPr>
          <w:rFonts w:ascii="Times New Roman" w:hAnsi="Times New Roman"/>
          <w:b/>
          <w:color w:val="0D0D0D" w:themeColor="text1" w:themeTint="F2"/>
          <w:sz w:val="24"/>
          <w:szCs w:val="24"/>
        </w:rPr>
        <w:t xml:space="preserve"> </w:t>
      </w:r>
      <w:r w:rsidR="00370DC0" w:rsidRPr="00F22704">
        <w:rPr>
          <w:rFonts w:ascii="Times New Roman" w:hAnsi="Times New Roman"/>
          <w:b/>
          <w:color w:val="0D0D0D" w:themeColor="text1" w:themeTint="F2"/>
          <w:sz w:val="24"/>
          <w:szCs w:val="24"/>
        </w:rPr>
        <w:t>Address:</w:t>
      </w:r>
      <w:r w:rsidR="00533878" w:rsidRPr="00F22704">
        <w:rPr>
          <w:rFonts w:ascii="Times New Roman" w:hAnsi="Times New Roman"/>
          <w:b/>
          <w:color w:val="0D0D0D" w:themeColor="text1" w:themeTint="F2"/>
          <w:sz w:val="24"/>
          <w:szCs w:val="24"/>
        </w:rPr>
        <w:t xml:space="preserve"> </w:t>
      </w:r>
      <w:r w:rsidR="00500FF5" w:rsidRPr="008777C3">
        <w:rPr>
          <w:rFonts w:ascii="Times New Roman" w:hAnsi="Times New Roman"/>
          <w:bCs/>
          <w:color w:val="0D0D0D" w:themeColor="text1" w:themeTint="F2"/>
          <w:sz w:val="24"/>
          <w:szCs w:val="24"/>
        </w:rPr>
        <w:t>Flat no-4,</w:t>
      </w:r>
      <w:r w:rsidR="0002703D">
        <w:rPr>
          <w:rFonts w:ascii="Times New Roman" w:hAnsi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="00500FF5" w:rsidRPr="008777C3">
        <w:rPr>
          <w:rFonts w:ascii="Times New Roman" w:hAnsi="Times New Roman"/>
          <w:bCs/>
          <w:color w:val="0D0D0D" w:themeColor="text1" w:themeTint="F2"/>
          <w:sz w:val="24"/>
          <w:szCs w:val="24"/>
        </w:rPr>
        <w:t>Aamani</w:t>
      </w:r>
      <w:proofErr w:type="spellEnd"/>
      <w:r w:rsidR="00500FF5" w:rsidRPr="008777C3">
        <w:rPr>
          <w:rFonts w:ascii="Times New Roman" w:hAnsi="Times New Roman"/>
          <w:bCs/>
          <w:color w:val="0D0D0D" w:themeColor="text1" w:themeTint="F2"/>
          <w:sz w:val="24"/>
          <w:szCs w:val="24"/>
        </w:rPr>
        <w:t xml:space="preserve"> apartment, </w:t>
      </w:r>
      <w:proofErr w:type="spellStart"/>
      <w:r w:rsidR="00500FF5" w:rsidRPr="008777C3">
        <w:rPr>
          <w:rFonts w:ascii="Times New Roman" w:hAnsi="Times New Roman"/>
          <w:bCs/>
          <w:color w:val="0D0D0D" w:themeColor="text1" w:themeTint="F2"/>
          <w:sz w:val="24"/>
          <w:szCs w:val="24"/>
        </w:rPr>
        <w:t>kanchukota</w:t>
      </w:r>
      <w:proofErr w:type="spellEnd"/>
      <w:r w:rsidR="00500FF5" w:rsidRPr="008777C3">
        <w:rPr>
          <w:rFonts w:ascii="Times New Roman" w:hAnsi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="00500FF5" w:rsidRPr="008777C3">
        <w:rPr>
          <w:rFonts w:ascii="Times New Roman" w:hAnsi="Times New Roman"/>
          <w:bCs/>
          <w:color w:val="0D0D0D" w:themeColor="text1" w:themeTint="F2"/>
          <w:sz w:val="24"/>
          <w:szCs w:val="24"/>
        </w:rPr>
        <w:t>vari</w:t>
      </w:r>
      <w:proofErr w:type="spellEnd"/>
      <w:r w:rsidR="00500FF5" w:rsidRPr="008777C3">
        <w:rPr>
          <w:rFonts w:ascii="Times New Roman" w:hAnsi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="00500FF5" w:rsidRPr="008777C3">
        <w:rPr>
          <w:rFonts w:ascii="Times New Roman" w:hAnsi="Times New Roman"/>
          <w:bCs/>
          <w:color w:val="0D0D0D" w:themeColor="text1" w:themeTint="F2"/>
          <w:sz w:val="24"/>
          <w:szCs w:val="24"/>
        </w:rPr>
        <w:t>veedhi</w:t>
      </w:r>
      <w:proofErr w:type="spellEnd"/>
      <w:r w:rsidR="00500FF5" w:rsidRPr="008777C3">
        <w:rPr>
          <w:rFonts w:ascii="Times New Roman" w:hAnsi="Times New Roman"/>
          <w:bCs/>
          <w:color w:val="0D0D0D" w:themeColor="text1" w:themeTint="F2"/>
          <w:sz w:val="24"/>
          <w:szCs w:val="24"/>
        </w:rPr>
        <w:t>,</w:t>
      </w:r>
      <w:r w:rsidR="00500FF5" w:rsidRPr="00DA5204">
        <w:rPr>
          <w:noProof/>
        </w:rPr>
        <w:t xml:space="preserve"> </w:t>
      </w:r>
    </w:p>
    <w:p w14:paraId="55CB8774" w14:textId="77777777" w:rsidR="00500FF5" w:rsidRDefault="00500FF5" w:rsidP="00500FF5">
      <w:pPr>
        <w:outlineLvl w:val="0"/>
        <w:rPr>
          <w:rFonts w:ascii="Times New Roman" w:hAnsi="Times New Roman"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/>
          <w:bCs/>
          <w:color w:val="0D0D0D" w:themeColor="text1" w:themeTint="F2"/>
          <w:sz w:val="24"/>
          <w:szCs w:val="24"/>
        </w:rPr>
        <w:t xml:space="preserve">               </w:t>
      </w:r>
      <w:r w:rsidRPr="008777C3">
        <w:rPr>
          <w:rFonts w:ascii="Times New Roman" w:hAnsi="Times New Roman"/>
          <w:bCs/>
          <w:color w:val="0D0D0D" w:themeColor="text1" w:themeTint="F2"/>
          <w:sz w:val="24"/>
          <w:szCs w:val="24"/>
        </w:rPr>
        <w:t xml:space="preserve"> gayatri </w:t>
      </w:r>
      <w:proofErr w:type="spellStart"/>
      <w:r w:rsidRPr="008777C3">
        <w:rPr>
          <w:rFonts w:ascii="Times New Roman" w:hAnsi="Times New Roman"/>
          <w:bCs/>
          <w:color w:val="0D0D0D" w:themeColor="text1" w:themeTint="F2"/>
          <w:sz w:val="24"/>
          <w:szCs w:val="24"/>
        </w:rPr>
        <w:t>nagar</w:t>
      </w:r>
      <w:proofErr w:type="spellEnd"/>
      <w:r w:rsidRPr="008777C3">
        <w:rPr>
          <w:rFonts w:ascii="Times New Roman" w:hAnsi="Times New Roman"/>
          <w:bCs/>
          <w:color w:val="0D0D0D" w:themeColor="text1" w:themeTint="F2"/>
          <w:sz w:val="24"/>
          <w:szCs w:val="24"/>
        </w:rPr>
        <w:t>,</w:t>
      </w:r>
      <w:r>
        <w:rPr>
          <w:rFonts w:ascii="Times New Roman" w:hAnsi="Times New Roman"/>
          <w:bCs/>
          <w:color w:val="0D0D0D" w:themeColor="text1" w:themeTint="F2"/>
          <w:sz w:val="24"/>
          <w:szCs w:val="24"/>
        </w:rPr>
        <w:t xml:space="preserve"> </w:t>
      </w:r>
      <w:r w:rsidRPr="008777C3">
        <w:rPr>
          <w:rFonts w:ascii="Times New Roman" w:hAnsi="Times New Roman"/>
          <w:bCs/>
          <w:color w:val="0D0D0D" w:themeColor="text1" w:themeTint="F2"/>
          <w:sz w:val="24"/>
          <w:szCs w:val="24"/>
        </w:rPr>
        <w:t>Vijayawada, Andhra Pradesh-520008.</w:t>
      </w:r>
    </w:p>
    <w:p w14:paraId="47C4AD36" w14:textId="7C184F12" w:rsidR="00A2140C" w:rsidRPr="00F22704" w:rsidRDefault="00A2140C" w:rsidP="00500FF5">
      <w:pPr>
        <w:ind w:hanging="450"/>
        <w:outlineLvl w:val="0"/>
        <w:rPr>
          <w:rFonts w:ascii="Times New Roman" w:hAnsi="Times New Roman"/>
          <w:b/>
          <w:color w:val="0D0D0D" w:themeColor="text1" w:themeTint="F2"/>
          <w:sz w:val="24"/>
          <w:szCs w:val="24"/>
        </w:rPr>
      </w:pPr>
    </w:p>
    <w:p w14:paraId="5F35BA1F" w14:textId="42E5692E" w:rsidR="003D14F3" w:rsidRPr="00500FF5" w:rsidRDefault="00963EE6" w:rsidP="00F22704">
      <w:pPr>
        <w:ind w:hanging="450"/>
        <w:rPr>
          <w:rFonts w:ascii="Times New Roman" w:hAnsi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/>
          <w:b/>
          <w:color w:val="0D0D0D" w:themeColor="text1" w:themeTint="F2"/>
          <w:sz w:val="24"/>
          <w:szCs w:val="24"/>
        </w:rPr>
        <w:t xml:space="preserve">         </w:t>
      </w:r>
      <w:r w:rsidR="003D14F3" w:rsidRPr="00F22704">
        <w:rPr>
          <w:rFonts w:ascii="Times New Roman" w:hAnsi="Times New Roman"/>
          <w:b/>
          <w:color w:val="0D0D0D" w:themeColor="text1" w:themeTint="F2"/>
          <w:sz w:val="24"/>
          <w:szCs w:val="24"/>
        </w:rPr>
        <w:t>Phone</w:t>
      </w:r>
      <w:r w:rsidR="00370DC0" w:rsidRPr="00F22704">
        <w:rPr>
          <w:rFonts w:ascii="Times New Roman" w:hAnsi="Times New Roman"/>
          <w:color w:val="0D0D0D" w:themeColor="text1" w:themeTint="F2"/>
          <w:sz w:val="24"/>
          <w:szCs w:val="24"/>
        </w:rPr>
        <w:t>:</w:t>
      </w:r>
      <w:r w:rsidR="0041092E" w:rsidRPr="00F22704">
        <w:rPr>
          <w:rFonts w:ascii="Times New Roman" w:hAnsi="Times New Roman"/>
          <w:color w:val="0D0D0D" w:themeColor="text1" w:themeTint="F2"/>
          <w:sz w:val="24"/>
          <w:szCs w:val="24"/>
        </w:rPr>
        <w:t xml:space="preserve"> </w:t>
      </w:r>
      <w:r w:rsidR="00F22704">
        <w:rPr>
          <w:rFonts w:ascii="Times New Roman" w:hAnsi="Times New Roman"/>
          <w:b/>
          <w:color w:val="0D0D0D" w:themeColor="text1" w:themeTint="F2"/>
          <w:sz w:val="24"/>
          <w:szCs w:val="24"/>
        </w:rPr>
        <w:t xml:space="preserve">+91 </w:t>
      </w:r>
      <w:r w:rsidR="00500FF5">
        <w:rPr>
          <w:rStyle w:val="Hyperlink"/>
          <w:rFonts w:ascii="Times New Roman" w:hAnsi="Times New Roman"/>
          <w:sz w:val="24"/>
          <w:szCs w:val="24"/>
          <w:u w:val="none"/>
        </w:rPr>
        <w:t>6303886992</w:t>
      </w:r>
    </w:p>
    <w:p w14:paraId="3E735D2F" w14:textId="0B023383" w:rsidR="00500FF5" w:rsidRPr="00500FF5" w:rsidRDefault="00963EE6" w:rsidP="00500FF5">
      <w:pPr>
        <w:ind w:hanging="450"/>
        <w:rPr>
          <w:rFonts w:ascii="Times New Roman" w:hAnsi="Times New Roman"/>
          <w:color w:val="0D0D0D" w:themeColor="text1" w:themeTint="F2"/>
          <w:sz w:val="24"/>
          <w:szCs w:val="24"/>
        </w:rPr>
      </w:pPr>
      <w:r w:rsidRPr="00500FF5">
        <w:rPr>
          <w:rFonts w:ascii="Times New Roman" w:hAnsi="Times New Roman"/>
          <w:b/>
          <w:color w:val="0D0D0D" w:themeColor="text1" w:themeTint="F2"/>
          <w:sz w:val="24"/>
          <w:szCs w:val="24"/>
        </w:rPr>
        <w:t xml:space="preserve">         </w:t>
      </w:r>
      <w:r w:rsidR="003D14F3" w:rsidRPr="00500FF5">
        <w:rPr>
          <w:rFonts w:ascii="Times New Roman" w:hAnsi="Times New Roman"/>
          <w:b/>
          <w:color w:val="0D0D0D" w:themeColor="text1" w:themeTint="F2"/>
          <w:sz w:val="24"/>
          <w:szCs w:val="24"/>
        </w:rPr>
        <w:t>Email</w:t>
      </w:r>
      <w:r w:rsidR="003D14F3" w:rsidRPr="00500FF5">
        <w:rPr>
          <w:rFonts w:ascii="Times New Roman" w:hAnsi="Times New Roman"/>
          <w:color w:val="0D0D0D" w:themeColor="text1" w:themeTint="F2"/>
          <w:sz w:val="24"/>
          <w:szCs w:val="24"/>
        </w:rPr>
        <w:t xml:space="preserve">: </w:t>
      </w:r>
      <w:r w:rsidR="009C0618" w:rsidRPr="00500FF5">
        <w:rPr>
          <w:rFonts w:ascii="Times New Roman" w:hAnsi="Times New Roman"/>
          <w:color w:val="0D0D0D" w:themeColor="text1" w:themeTint="F2"/>
          <w:sz w:val="24"/>
          <w:szCs w:val="24"/>
        </w:rPr>
        <w:t xml:space="preserve"> </w:t>
      </w:r>
      <w:hyperlink r:id="rId10" w:history="1">
        <w:r w:rsidR="00500FF5" w:rsidRPr="00500FF5">
          <w:rPr>
            <w:rStyle w:val="Hyperlink"/>
            <w:rFonts w:ascii="Times New Roman" w:hAnsi="Times New Roman"/>
            <w:sz w:val="24"/>
            <w:szCs w:val="24"/>
            <w:u w:val="none"/>
          </w:rPr>
          <w:t>kanikantiharshitha@gmail.com</w:t>
        </w:r>
      </w:hyperlink>
    </w:p>
    <w:p w14:paraId="3BDDB793" w14:textId="7C24CAA1" w:rsidR="00963EE6" w:rsidRDefault="00500FF5" w:rsidP="00500FF5">
      <w:pPr>
        <w:rPr>
          <w:rStyle w:val="Hyperlink"/>
          <w:rFonts w:ascii="Times New Roman" w:hAnsi="Times New Roman"/>
          <w:b/>
          <w:color w:val="0D0D0D" w:themeColor="text1" w:themeTint="F2"/>
          <w:sz w:val="24"/>
          <w:szCs w:val="24"/>
          <w:u w:val="none"/>
        </w:rPr>
      </w:pPr>
      <w:r>
        <w:rPr>
          <w:rStyle w:val="Hyperlink"/>
          <w:rFonts w:ascii="Times New Roman" w:hAnsi="Times New Roman"/>
          <w:color w:val="0D0D0D" w:themeColor="text1" w:themeTint="F2"/>
          <w:sz w:val="24"/>
          <w:szCs w:val="24"/>
          <w:u w:val="none"/>
        </w:rPr>
        <w:t xml:space="preserve">  </w:t>
      </w:r>
      <w:r w:rsidR="00370DC0" w:rsidRPr="00F22704">
        <w:rPr>
          <w:rStyle w:val="Hyperlink"/>
          <w:rFonts w:ascii="Times New Roman" w:hAnsi="Times New Roman"/>
          <w:b/>
          <w:color w:val="0D0D0D" w:themeColor="text1" w:themeTint="F2"/>
          <w:sz w:val="24"/>
          <w:szCs w:val="24"/>
          <w:u w:val="none"/>
        </w:rPr>
        <w:t>LinkedIn</w:t>
      </w:r>
      <w:r w:rsidR="00370DC0" w:rsidRPr="00500FF5">
        <w:rPr>
          <w:rStyle w:val="Hyperlink"/>
          <w:rFonts w:ascii="Times New Roman" w:hAnsi="Times New Roman"/>
          <w:b/>
          <w:color w:val="0D0D0D" w:themeColor="text1" w:themeTint="F2"/>
          <w:sz w:val="24"/>
          <w:szCs w:val="24"/>
          <w:u w:val="none"/>
        </w:rPr>
        <w:t>:</w:t>
      </w:r>
      <w:r w:rsidR="00E1474B" w:rsidRPr="00500FF5">
        <w:rPr>
          <w:rStyle w:val="Hyperlink"/>
          <w:rFonts w:ascii="Times New Roman" w:hAnsi="Times New Roman"/>
          <w:b/>
          <w:color w:val="0D0D0D" w:themeColor="text1" w:themeTint="F2"/>
          <w:sz w:val="24"/>
          <w:szCs w:val="24"/>
          <w:u w:val="none"/>
        </w:rPr>
        <w:t xml:space="preserve"> </w:t>
      </w:r>
      <w:hyperlink r:id="rId11" w:history="1">
        <w:r w:rsidRPr="00500FF5">
          <w:rPr>
            <w:rStyle w:val="Hyperlink"/>
            <w:rFonts w:ascii="Times New Roman" w:hAnsi="Times New Roman"/>
            <w:b/>
            <w:sz w:val="24"/>
            <w:szCs w:val="24"/>
            <w:u w:val="none"/>
          </w:rPr>
          <w:t>linkedin.com/in/harshitha-kanikanti-0944b618</w:t>
        </w:r>
      </w:hyperlink>
    </w:p>
    <w:p w14:paraId="43D84BAF" w14:textId="290FD8CB" w:rsidR="00370DC0" w:rsidRPr="00500FF5" w:rsidRDefault="00500FF5" w:rsidP="00500FF5">
      <w:pPr>
        <w:rPr>
          <w:rStyle w:val="Hyperlink"/>
          <w:rFonts w:ascii="Times New Roman" w:hAnsi="Times New Roman"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963EE6" w:rsidRPr="00E1474B">
        <w:rPr>
          <w:rStyle w:val="Hyperlink"/>
          <w:rFonts w:ascii="Times New Roman" w:hAnsi="Times New Roman"/>
          <w:b/>
          <w:color w:val="0D0D0D" w:themeColor="text1" w:themeTint="F2"/>
          <w:sz w:val="24"/>
          <w:szCs w:val="24"/>
          <w:u w:val="none"/>
        </w:rPr>
        <w:t xml:space="preserve"> </w:t>
      </w:r>
      <w:proofErr w:type="spellStart"/>
      <w:r w:rsidR="00370DC0" w:rsidRPr="00E1474B">
        <w:rPr>
          <w:rStyle w:val="Hyperlink"/>
          <w:rFonts w:ascii="Times New Roman" w:hAnsi="Times New Roman"/>
          <w:b/>
          <w:color w:val="0D0D0D" w:themeColor="text1" w:themeTint="F2"/>
          <w:sz w:val="24"/>
          <w:szCs w:val="24"/>
          <w:u w:val="none"/>
        </w:rPr>
        <w:t>Github</w:t>
      </w:r>
      <w:proofErr w:type="spellEnd"/>
      <w:r w:rsidR="00370DC0" w:rsidRPr="00E1474B">
        <w:rPr>
          <w:rStyle w:val="Hyperlink"/>
          <w:rFonts w:ascii="Times New Roman" w:hAnsi="Times New Roman"/>
          <w:b/>
          <w:color w:val="0D0D0D" w:themeColor="text1" w:themeTint="F2"/>
          <w:sz w:val="24"/>
          <w:szCs w:val="24"/>
          <w:u w:val="none"/>
        </w:rPr>
        <w:t>:</w:t>
      </w:r>
      <w:r w:rsidR="00370DC0" w:rsidRPr="00500FF5">
        <w:rPr>
          <w:rStyle w:val="Hyperlink"/>
          <w:rFonts w:ascii="Times New Roman" w:hAnsi="Times New Roman"/>
          <w:b/>
          <w:color w:val="0D0D0D" w:themeColor="text1" w:themeTint="F2"/>
          <w:sz w:val="24"/>
          <w:szCs w:val="24"/>
          <w:u w:val="none"/>
        </w:rPr>
        <w:t xml:space="preserve"> </w:t>
      </w:r>
      <w:hyperlink r:id="rId12" w:history="1">
        <w:r w:rsidRPr="00500FF5">
          <w:rPr>
            <w:rStyle w:val="Hyperlink"/>
            <w:rFonts w:ascii="Times New Roman" w:hAnsi="Times New Roman"/>
            <w:bCs/>
            <w:sz w:val="24"/>
            <w:szCs w:val="24"/>
            <w:u w:val="none"/>
          </w:rPr>
          <w:t>github.com/harshitha123kanikanti</w:t>
        </w:r>
      </w:hyperlink>
    </w:p>
    <w:p w14:paraId="75E36903" w14:textId="77777777" w:rsidR="00500FF5" w:rsidRPr="00E1474B" w:rsidRDefault="00500FF5" w:rsidP="00500FF5">
      <w:pPr>
        <w:rPr>
          <w:rStyle w:val="Hyperlink"/>
          <w:rFonts w:ascii="Times New Roman" w:hAnsi="Times New Roman"/>
          <w:color w:val="1F497D" w:themeColor="text2"/>
          <w:sz w:val="24"/>
          <w:szCs w:val="24"/>
          <w:u w:val="none"/>
        </w:rPr>
      </w:pPr>
    </w:p>
    <w:p w14:paraId="051A59EE" w14:textId="77777777" w:rsidR="00023DB0" w:rsidRPr="00F22704" w:rsidRDefault="00023DB0" w:rsidP="00500FF5">
      <w:pPr>
        <w:rPr>
          <w:rFonts w:ascii="Times New Roman" w:hAnsi="Times New Roman"/>
          <w:b/>
          <w:color w:val="0D0D0D" w:themeColor="text1" w:themeTint="F2"/>
          <w:sz w:val="24"/>
          <w:szCs w:val="24"/>
        </w:rPr>
      </w:pPr>
    </w:p>
    <w:tbl>
      <w:tblPr>
        <w:tblpPr w:leftFromText="180" w:rightFromText="180" w:vertAnchor="text" w:horzAnchor="margin" w:tblpXSpec="center" w:tblpY="140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3D14F3" w:rsidRPr="00E755FF" w14:paraId="00432015" w14:textId="77777777" w:rsidTr="00A2140C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14:paraId="4EFAA2C4" w14:textId="77777777" w:rsidR="003D14F3" w:rsidRPr="00E755FF" w:rsidRDefault="008B5A96" w:rsidP="00827E2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755FF">
              <w:rPr>
                <w:rFonts w:ascii="Times New Roman" w:hAnsi="Times New Roman"/>
                <w:b/>
                <w:sz w:val="24"/>
                <w:szCs w:val="24"/>
              </w:rPr>
              <w:t>Career Objective</w:t>
            </w:r>
          </w:p>
        </w:tc>
      </w:tr>
    </w:tbl>
    <w:p w14:paraId="3684F13C" w14:textId="77777777" w:rsidR="00023DB0" w:rsidRDefault="00023DB0" w:rsidP="00500FF5">
      <w:pPr>
        <w:jc w:val="both"/>
        <w:rPr>
          <w:rFonts w:ascii="Times New Roman" w:hAnsi="Times New Roman"/>
          <w:iCs/>
          <w:color w:val="000000"/>
          <w:sz w:val="24"/>
          <w:szCs w:val="24"/>
        </w:rPr>
      </w:pPr>
    </w:p>
    <w:p w14:paraId="62D1D416" w14:textId="44CE399C" w:rsidR="00500FF5" w:rsidRPr="00745412" w:rsidRDefault="00500FF5" w:rsidP="00500FF5">
      <w:pPr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745412">
        <w:rPr>
          <w:rFonts w:ascii="Times New Roman" w:hAnsi="Times New Roman"/>
          <w:iCs/>
          <w:color w:val="000000"/>
          <w:sz w:val="24"/>
          <w:szCs w:val="24"/>
        </w:rPr>
        <w:t xml:space="preserve">Secure a responsible career opportunity to expand my skill set and use them in solving real life problems and </w:t>
      </w:r>
      <w:r w:rsidRPr="00745412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>to be the part of a reputed organization that provides steady career growth, challenges</w:t>
      </w:r>
      <w:r w:rsidR="00C11A7D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 to work on</w:t>
      </w:r>
      <w:r w:rsidRPr="00745412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 and give a valuable contribution to the success of the organization.</w:t>
      </w:r>
    </w:p>
    <w:p w14:paraId="324CC47C" w14:textId="77777777" w:rsidR="003D14F3" w:rsidRPr="00E755FF" w:rsidRDefault="003D14F3" w:rsidP="00827E24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Spec="outside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3D14F3" w:rsidRPr="00E755FF" w14:paraId="04414EA9" w14:textId="77777777" w:rsidTr="00A2140C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14:paraId="461A9134" w14:textId="77777777" w:rsidR="003D14F3" w:rsidRPr="00E755FF" w:rsidRDefault="008B5A96" w:rsidP="00827E2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755FF">
              <w:rPr>
                <w:rFonts w:ascii="Times New Roman" w:hAnsi="Times New Roman"/>
                <w:b/>
                <w:sz w:val="24"/>
                <w:szCs w:val="24"/>
              </w:rPr>
              <w:t>Academic Background</w:t>
            </w:r>
          </w:p>
        </w:tc>
      </w:tr>
    </w:tbl>
    <w:tbl>
      <w:tblPr>
        <w:tblpPr w:leftFromText="180" w:rightFromText="180" w:vertAnchor="text" w:horzAnchor="margin" w:tblpX="13" w:tblpY="-10"/>
        <w:tblW w:w="10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3"/>
        <w:gridCol w:w="3150"/>
        <w:gridCol w:w="2880"/>
        <w:gridCol w:w="2790"/>
      </w:tblGrid>
      <w:tr w:rsidR="00022D88" w:rsidRPr="00E755FF" w14:paraId="35933BF6" w14:textId="77777777" w:rsidTr="00F31396">
        <w:trPr>
          <w:trHeight w:val="546"/>
        </w:trPr>
        <w:tc>
          <w:tcPr>
            <w:tcW w:w="1463" w:type="dxa"/>
            <w:vAlign w:val="center"/>
          </w:tcPr>
          <w:p w14:paraId="587369E8" w14:textId="77777777" w:rsidR="00022D88" w:rsidRPr="00E755FF" w:rsidRDefault="00022D88" w:rsidP="00F3139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55FF">
              <w:rPr>
                <w:rFonts w:ascii="Times New Roman" w:hAnsi="Times New Roman"/>
                <w:b/>
                <w:sz w:val="24"/>
                <w:szCs w:val="24"/>
              </w:rPr>
              <w:t>Year(s)</w:t>
            </w:r>
          </w:p>
        </w:tc>
        <w:tc>
          <w:tcPr>
            <w:tcW w:w="3150" w:type="dxa"/>
            <w:vAlign w:val="center"/>
          </w:tcPr>
          <w:p w14:paraId="5EB2D22E" w14:textId="77777777" w:rsidR="00022D88" w:rsidRPr="00E755FF" w:rsidRDefault="00022D88" w:rsidP="00F31396">
            <w:pPr>
              <w:pStyle w:val="Heading2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 w:rsidRPr="00E755FF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Qualification </w:t>
            </w:r>
            <w:r w:rsidR="00E755FF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 xml:space="preserve">– Degree </w:t>
            </w:r>
          </w:p>
        </w:tc>
        <w:tc>
          <w:tcPr>
            <w:tcW w:w="2880" w:type="dxa"/>
            <w:vAlign w:val="center"/>
          </w:tcPr>
          <w:p w14:paraId="0D3613F1" w14:textId="77777777" w:rsidR="00022D88" w:rsidRPr="00E755FF" w:rsidRDefault="00022D88" w:rsidP="00F3139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55FF"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790" w:type="dxa"/>
            <w:vAlign w:val="center"/>
          </w:tcPr>
          <w:p w14:paraId="6EA7C73C" w14:textId="77777777" w:rsidR="00022D88" w:rsidRPr="00E755FF" w:rsidRDefault="00022D88" w:rsidP="00F3139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55FF">
              <w:rPr>
                <w:rFonts w:ascii="Times New Roman" w:hAnsi="Times New Roman"/>
                <w:b/>
                <w:sz w:val="24"/>
                <w:szCs w:val="24"/>
              </w:rPr>
              <w:t>Percentage / CGPA</w:t>
            </w:r>
          </w:p>
        </w:tc>
      </w:tr>
      <w:tr w:rsidR="00022D88" w:rsidRPr="00E755FF" w14:paraId="28F961F1" w14:textId="77777777" w:rsidTr="00F31396">
        <w:trPr>
          <w:trHeight w:val="1303"/>
        </w:trPr>
        <w:tc>
          <w:tcPr>
            <w:tcW w:w="1463" w:type="dxa"/>
            <w:vAlign w:val="center"/>
          </w:tcPr>
          <w:p w14:paraId="6C702D3F" w14:textId="77777777" w:rsidR="00022D88" w:rsidRPr="00E755FF" w:rsidRDefault="00022D88" w:rsidP="00F31396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E755FF">
              <w:rPr>
                <w:rFonts w:ascii="Times New Roman" w:eastAsia="Arial Unicode MS" w:hAnsi="Times New Roman"/>
                <w:sz w:val="24"/>
                <w:szCs w:val="24"/>
              </w:rPr>
              <w:t>2018-2022</w:t>
            </w:r>
          </w:p>
        </w:tc>
        <w:tc>
          <w:tcPr>
            <w:tcW w:w="3150" w:type="dxa"/>
            <w:vAlign w:val="center"/>
          </w:tcPr>
          <w:p w14:paraId="2684C4C5" w14:textId="301CE958" w:rsidR="00022D88" w:rsidRPr="00E755FF" w:rsidRDefault="00500FF5" w:rsidP="00533878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E755FF">
              <w:rPr>
                <w:rFonts w:ascii="Times New Roman" w:eastAsia="Arial Unicode MS" w:hAnsi="Times New Roman"/>
                <w:sz w:val="24"/>
                <w:szCs w:val="24"/>
              </w:rPr>
              <w:t>B. Tech in Computer Science Engineering- Specialization in Big Data</w:t>
            </w:r>
          </w:p>
        </w:tc>
        <w:tc>
          <w:tcPr>
            <w:tcW w:w="2880" w:type="dxa"/>
            <w:vAlign w:val="center"/>
          </w:tcPr>
          <w:p w14:paraId="4E7D8F35" w14:textId="77777777" w:rsidR="00022D88" w:rsidRPr="00E755FF" w:rsidRDefault="00022D88" w:rsidP="00F313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1EBD5B2" w14:textId="77777777" w:rsidR="00022D88" w:rsidRPr="00E755FF" w:rsidRDefault="00022D88" w:rsidP="00F3139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55FF">
              <w:rPr>
                <w:rFonts w:ascii="Times New Roman" w:hAnsi="Times New Roman"/>
                <w:sz w:val="24"/>
                <w:szCs w:val="24"/>
              </w:rPr>
              <w:t>University of Petroleum and Energy Studies</w:t>
            </w:r>
          </w:p>
        </w:tc>
        <w:tc>
          <w:tcPr>
            <w:tcW w:w="2790" w:type="dxa"/>
            <w:vAlign w:val="center"/>
          </w:tcPr>
          <w:p w14:paraId="0F71E7A8" w14:textId="0803DABF" w:rsidR="00022D88" w:rsidRPr="00E755FF" w:rsidRDefault="00533878" w:rsidP="00F31396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7.</w:t>
            </w:r>
            <w:r w:rsidR="00C11A7D">
              <w:rPr>
                <w:rFonts w:ascii="Times New Roman" w:eastAsia="Arial Unicode MS" w:hAnsi="Times New Roman"/>
                <w:sz w:val="24"/>
                <w:szCs w:val="24"/>
              </w:rPr>
              <w:t>97</w:t>
            </w:r>
            <w:r w:rsidR="00022D88" w:rsidRPr="00E755FF">
              <w:rPr>
                <w:rFonts w:ascii="Times New Roman" w:eastAsia="Arial Unicode MS" w:hAnsi="Times New Roman"/>
                <w:sz w:val="24"/>
                <w:szCs w:val="24"/>
              </w:rPr>
              <w:t>/10</w:t>
            </w:r>
          </w:p>
          <w:p w14:paraId="1FD0D147" w14:textId="5B13FE4E" w:rsidR="00022D88" w:rsidRPr="00E755FF" w:rsidRDefault="00AF7A22" w:rsidP="00F31396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(*Till end of </w:t>
            </w:r>
            <w:proofErr w:type="spellStart"/>
            <w:r>
              <w:rPr>
                <w:rFonts w:ascii="Times New Roman" w:eastAsia="Arial Unicode MS" w:hAnsi="Times New Roman"/>
                <w:sz w:val="24"/>
                <w:szCs w:val="24"/>
              </w:rPr>
              <w:t>V</w:t>
            </w:r>
            <w:r w:rsidR="00C11A7D">
              <w:rPr>
                <w:rFonts w:ascii="Times New Roman" w:eastAsia="Arial Unicode MS" w:hAnsi="Times New Roman"/>
                <w:sz w:val="24"/>
                <w:szCs w:val="24"/>
              </w:rPr>
              <w:t>I</w:t>
            </w:r>
            <w:r>
              <w:rPr>
                <w:rFonts w:ascii="Times New Roman" w:eastAsia="Arial Unicode MS" w:hAnsi="Times New Roman"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eastAsia="Arial Unicode MS" w:hAnsi="Times New Roman"/>
                <w:sz w:val="24"/>
                <w:szCs w:val="24"/>
              </w:rPr>
              <w:t xml:space="preserve"> semester</w:t>
            </w:r>
            <w:r w:rsidR="00022D88" w:rsidRPr="00E755FF">
              <w:rPr>
                <w:rFonts w:ascii="Times New Roman" w:eastAsia="Arial Unicode MS" w:hAnsi="Times New Roman"/>
                <w:sz w:val="24"/>
                <w:szCs w:val="24"/>
              </w:rPr>
              <w:t>)</w:t>
            </w:r>
          </w:p>
        </w:tc>
      </w:tr>
      <w:tr w:rsidR="00022D88" w:rsidRPr="00E755FF" w14:paraId="47CACC48" w14:textId="77777777" w:rsidTr="00F31396">
        <w:trPr>
          <w:trHeight w:val="546"/>
        </w:trPr>
        <w:tc>
          <w:tcPr>
            <w:tcW w:w="1463" w:type="dxa"/>
            <w:vAlign w:val="center"/>
          </w:tcPr>
          <w:p w14:paraId="022F2988" w14:textId="77777777" w:rsidR="00022D88" w:rsidRPr="00E755FF" w:rsidRDefault="00022D88" w:rsidP="00F31396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E755FF">
              <w:rPr>
                <w:rFonts w:ascii="Times New Roman" w:eastAsia="Arial Unicode MS" w:hAnsi="Times New Roman"/>
                <w:sz w:val="24"/>
                <w:szCs w:val="24"/>
              </w:rPr>
              <w:t>2016-2018</w:t>
            </w:r>
          </w:p>
        </w:tc>
        <w:tc>
          <w:tcPr>
            <w:tcW w:w="3150" w:type="dxa"/>
            <w:vAlign w:val="center"/>
          </w:tcPr>
          <w:p w14:paraId="6658E4C0" w14:textId="77777777" w:rsidR="00022D88" w:rsidRPr="00E755FF" w:rsidRDefault="00022D88" w:rsidP="00F31396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E755FF">
              <w:rPr>
                <w:rFonts w:ascii="Times New Roman" w:eastAsia="Arial Unicode MS" w:hAnsi="Times New Roman"/>
                <w:sz w:val="24"/>
                <w:szCs w:val="24"/>
              </w:rPr>
              <w:t>XII</w:t>
            </w:r>
          </w:p>
        </w:tc>
        <w:tc>
          <w:tcPr>
            <w:tcW w:w="2880" w:type="dxa"/>
            <w:vAlign w:val="center"/>
          </w:tcPr>
          <w:p w14:paraId="7B4C893E" w14:textId="78AFA3EB" w:rsidR="00022D88" w:rsidRPr="00E40BB8" w:rsidRDefault="00500FF5" w:rsidP="00533878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Andhra Pradesh Board of Intermediate Education</w:t>
            </w:r>
          </w:p>
        </w:tc>
        <w:tc>
          <w:tcPr>
            <w:tcW w:w="2790" w:type="dxa"/>
            <w:vAlign w:val="center"/>
          </w:tcPr>
          <w:p w14:paraId="423A0B28" w14:textId="16308765" w:rsidR="00022D88" w:rsidRPr="00E755FF" w:rsidRDefault="00E927DC" w:rsidP="00F31396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9</w:t>
            </w:r>
            <w:r w:rsidR="00387762">
              <w:rPr>
                <w:rFonts w:ascii="Times New Roman" w:eastAsia="Arial Unicode MS" w:hAnsi="Times New Roman"/>
                <w:sz w:val="24"/>
                <w:szCs w:val="24"/>
              </w:rPr>
              <w:t>.</w:t>
            </w:r>
            <w:r w:rsidR="008B2A76">
              <w:rPr>
                <w:rFonts w:ascii="Times New Roman" w:eastAsia="Arial Unicode MS" w:hAnsi="Times New Roman"/>
                <w:sz w:val="24"/>
                <w:szCs w:val="24"/>
              </w:rPr>
              <w:t>1</w:t>
            </w:r>
          </w:p>
        </w:tc>
      </w:tr>
      <w:tr w:rsidR="00022D88" w:rsidRPr="00E755FF" w14:paraId="70C26DCC" w14:textId="77777777" w:rsidTr="00F31396">
        <w:trPr>
          <w:trHeight w:val="546"/>
        </w:trPr>
        <w:tc>
          <w:tcPr>
            <w:tcW w:w="1463" w:type="dxa"/>
            <w:vAlign w:val="center"/>
          </w:tcPr>
          <w:p w14:paraId="4A0BBC53" w14:textId="7E56748F" w:rsidR="00022D88" w:rsidRPr="00E755FF" w:rsidRDefault="00022D88" w:rsidP="00F31396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E755FF">
              <w:rPr>
                <w:rFonts w:ascii="Times New Roman" w:eastAsia="Arial Unicode MS" w:hAnsi="Times New Roman"/>
                <w:sz w:val="24"/>
                <w:szCs w:val="24"/>
              </w:rPr>
              <w:t>201</w:t>
            </w:r>
            <w:r w:rsidR="002815B7">
              <w:rPr>
                <w:rFonts w:ascii="Times New Roman" w:eastAsia="Arial Unicode MS" w:hAnsi="Times New Roman"/>
                <w:sz w:val="24"/>
                <w:szCs w:val="24"/>
              </w:rPr>
              <w:t>5</w:t>
            </w:r>
            <w:r w:rsidRPr="00E755FF">
              <w:rPr>
                <w:rFonts w:ascii="Times New Roman" w:eastAsia="Arial Unicode MS" w:hAnsi="Times New Roman"/>
                <w:sz w:val="24"/>
                <w:szCs w:val="24"/>
              </w:rPr>
              <w:t>-2016</w:t>
            </w:r>
          </w:p>
        </w:tc>
        <w:tc>
          <w:tcPr>
            <w:tcW w:w="3150" w:type="dxa"/>
            <w:vAlign w:val="center"/>
          </w:tcPr>
          <w:p w14:paraId="3F4491A5" w14:textId="77777777" w:rsidR="00022D88" w:rsidRPr="00E755FF" w:rsidRDefault="00022D88" w:rsidP="00F31396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E755FF">
              <w:rPr>
                <w:rFonts w:ascii="Times New Roman" w:eastAsia="Arial Unicode MS" w:hAnsi="Times New Roman"/>
                <w:sz w:val="24"/>
                <w:szCs w:val="24"/>
              </w:rPr>
              <w:t>X</w:t>
            </w:r>
          </w:p>
        </w:tc>
        <w:tc>
          <w:tcPr>
            <w:tcW w:w="2880" w:type="dxa"/>
            <w:vAlign w:val="center"/>
          </w:tcPr>
          <w:p w14:paraId="44944A72" w14:textId="45EB2BF8" w:rsidR="00E40BB8" w:rsidRPr="00E40BB8" w:rsidRDefault="00500FF5" w:rsidP="00FA5C02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Andhra Pradesh Board of Secondary Education</w:t>
            </w:r>
          </w:p>
        </w:tc>
        <w:tc>
          <w:tcPr>
            <w:tcW w:w="2790" w:type="dxa"/>
            <w:vAlign w:val="center"/>
          </w:tcPr>
          <w:p w14:paraId="07F8D9A6" w14:textId="5FA57098" w:rsidR="00022D88" w:rsidRPr="00E755FF" w:rsidRDefault="00500FF5" w:rsidP="00F31396">
            <w:pPr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9.5</w:t>
            </w:r>
          </w:p>
        </w:tc>
      </w:tr>
    </w:tbl>
    <w:p w14:paraId="6DFB29A9" w14:textId="77777777" w:rsidR="00E755FF" w:rsidRDefault="00120C3A" w:rsidP="00F31396">
      <w:pPr>
        <w:pStyle w:val="Footer"/>
        <w:tabs>
          <w:tab w:val="clear" w:pos="4320"/>
          <w:tab w:val="clear" w:pos="8640"/>
        </w:tabs>
        <w:suppressAutoHyphens w:val="0"/>
        <w:ind w:left="1440" w:hanging="1440"/>
        <w:rPr>
          <w:rFonts w:ascii="Times New Roman" w:hAnsi="Times New Roman"/>
          <w:b/>
          <w:color w:val="000000"/>
          <w:lang w:val="en-US" w:eastAsia="en-US"/>
        </w:rPr>
      </w:pPr>
      <w:r w:rsidRPr="00E755FF">
        <w:rPr>
          <w:rFonts w:ascii="Times New Roman" w:hAnsi="Times New Roman"/>
          <w:b/>
          <w:color w:val="000000"/>
          <w:lang w:val="en-US" w:eastAsia="en-US"/>
        </w:rPr>
        <w:t xml:space="preserve">  </w:t>
      </w:r>
    </w:p>
    <w:tbl>
      <w:tblPr>
        <w:tblpPr w:leftFromText="180" w:rightFromText="180" w:vertAnchor="text" w:horzAnchor="margin" w:tblpXSpec="center" w:tblpY="140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E755FF" w:rsidRPr="00E755FF" w14:paraId="05A9650B" w14:textId="77777777" w:rsidTr="00136E77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14:paraId="577A30A7" w14:textId="3D1385E9" w:rsidR="00E755FF" w:rsidRPr="00E755FF" w:rsidRDefault="002C2858" w:rsidP="00136E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Internships and Projects</w:t>
            </w:r>
          </w:p>
        </w:tc>
      </w:tr>
      <w:tr w:rsidR="002C2858" w:rsidRPr="00E755FF" w14:paraId="4DB92661" w14:textId="77777777" w:rsidTr="003B1E6A">
        <w:trPr>
          <w:trHeight w:hRule="exact" w:val="68"/>
        </w:trPr>
        <w:tc>
          <w:tcPr>
            <w:tcW w:w="10209" w:type="dxa"/>
            <w:shd w:val="clear" w:color="auto" w:fill="BFBFBF"/>
            <w:vAlign w:val="center"/>
          </w:tcPr>
          <w:p w14:paraId="41B4BCBB" w14:textId="77777777" w:rsidR="002C2858" w:rsidRDefault="002C2858" w:rsidP="00136E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1675CC9B" w14:textId="77777777" w:rsidR="003B1E6A" w:rsidRPr="00E755FF" w:rsidRDefault="003B1E6A" w:rsidP="0041092E">
      <w:pPr>
        <w:pStyle w:val="Footer"/>
        <w:tabs>
          <w:tab w:val="clear" w:pos="4320"/>
          <w:tab w:val="clear" w:pos="8640"/>
        </w:tabs>
        <w:suppressAutoHyphens w:val="0"/>
        <w:ind w:left="1440" w:hanging="1440"/>
        <w:rPr>
          <w:rFonts w:ascii="Times New Roman" w:hAnsi="Times New Roman"/>
          <w:b/>
          <w:color w:val="000000"/>
          <w:lang w:val="en-US" w:eastAsia="en-US"/>
        </w:rPr>
      </w:pPr>
      <w:r>
        <w:rPr>
          <w:rFonts w:ascii="Times New Roman" w:hAnsi="Times New Roman"/>
          <w:b/>
          <w:color w:val="000000"/>
          <w:lang w:val="en-US" w:eastAsia="en-US"/>
        </w:rPr>
        <w:t xml:space="preserve">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961"/>
      </w:tblGrid>
      <w:tr w:rsidR="003B1E6A" w:rsidRPr="00B32214" w14:paraId="36528CD8" w14:textId="77777777" w:rsidTr="00A077F5">
        <w:trPr>
          <w:trHeight w:val="108"/>
        </w:trPr>
        <w:tc>
          <w:tcPr>
            <w:tcW w:w="2263" w:type="dxa"/>
          </w:tcPr>
          <w:p w14:paraId="24D699C9" w14:textId="77777777" w:rsidR="003B1E6A" w:rsidRDefault="003B1E6A" w:rsidP="00A077F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755FF">
              <w:rPr>
                <w:rFonts w:ascii="Times New Roman" w:hAnsi="Times New Roman"/>
                <w:b/>
                <w:sz w:val="24"/>
                <w:szCs w:val="24"/>
              </w:rPr>
              <w:t>Company:</w:t>
            </w:r>
          </w:p>
          <w:p w14:paraId="40371E3D" w14:textId="0BA186A2" w:rsidR="003B1E6A" w:rsidRPr="00E755FF" w:rsidRDefault="003B1E6A" w:rsidP="00A077F5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Position:</w:t>
            </w:r>
          </w:p>
        </w:tc>
        <w:tc>
          <w:tcPr>
            <w:tcW w:w="7961" w:type="dxa"/>
          </w:tcPr>
          <w:p w14:paraId="52B1B5AD" w14:textId="77777777" w:rsidR="003B1E6A" w:rsidRDefault="003B1E6A" w:rsidP="00A077F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Foxmula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-The Smart Way</w:t>
            </w:r>
          </w:p>
          <w:p w14:paraId="1D8FF263" w14:textId="63AF81AE" w:rsidR="003B1E6A" w:rsidRPr="003B1E6A" w:rsidRDefault="003B1E6A" w:rsidP="00A077F5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B1E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SDE Intern</w:t>
            </w:r>
          </w:p>
        </w:tc>
      </w:tr>
      <w:tr w:rsidR="003B1E6A" w:rsidRPr="00B32214" w14:paraId="79DB92A3" w14:textId="77777777" w:rsidTr="00A077F5">
        <w:tc>
          <w:tcPr>
            <w:tcW w:w="2263" w:type="dxa"/>
          </w:tcPr>
          <w:p w14:paraId="2BB4370B" w14:textId="77777777" w:rsidR="003B1E6A" w:rsidRPr="00E755FF" w:rsidRDefault="003B1E6A" w:rsidP="00A077F5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755FF">
              <w:rPr>
                <w:rFonts w:ascii="Times New Roman" w:hAnsi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7961" w:type="dxa"/>
          </w:tcPr>
          <w:p w14:paraId="3BB069E7" w14:textId="0A82D3AF" w:rsidR="003B1E6A" w:rsidRPr="00B32214" w:rsidRDefault="003B1E6A" w:rsidP="00A077F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Worked on a</w:t>
            </w:r>
            <w:r w:rsidR="008B45BD"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E-commerce website which would help students during their study time.</w:t>
            </w:r>
            <w:r w:rsidR="008B45BD">
              <w:rPr>
                <w:rFonts w:ascii="Times New Roman" w:hAnsi="Times New Roman"/>
                <w:sz w:val="24"/>
                <w:szCs w:val="24"/>
              </w:rPr>
              <w:t xml:space="preserve"> Being a scrum master, I am responsible for managing my team and creating the front end of cart module according to the requirements needed.</w:t>
            </w:r>
          </w:p>
        </w:tc>
      </w:tr>
      <w:tr w:rsidR="003B1E6A" w:rsidRPr="00B32214" w14:paraId="11690E08" w14:textId="77777777" w:rsidTr="00A077F5">
        <w:tc>
          <w:tcPr>
            <w:tcW w:w="2263" w:type="dxa"/>
          </w:tcPr>
          <w:p w14:paraId="7795819B" w14:textId="77777777" w:rsidR="003B1E6A" w:rsidRPr="00E755FF" w:rsidRDefault="003B1E6A" w:rsidP="00A077F5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755F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7961" w:type="dxa"/>
          </w:tcPr>
          <w:p w14:paraId="3D9A0408" w14:textId="360209A6" w:rsidR="003B1E6A" w:rsidRDefault="003B1E6A" w:rsidP="00A077F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May 2021- July 2021</w:t>
            </w:r>
            <w:r w:rsidRPr="00B3221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58996FF6" w14:textId="77777777" w:rsidR="003B1E6A" w:rsidRPr="00B32214" w:rsidRDefault="003B1E6A" w:rsidP="00A077F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4E95F976" w14:textId="43FB3039" w:rsidR="002E1108" w:rsidRPr="00E755FF" w:rsidRDefault="00120C3A" w:rsidP="0041092E">
      <w:pPr>
        <w:pStyle w:val="Footer"/>
        <w:tabs>
          <w:tab w:val="clear" w:pos="4320"/>
          <w:tab w:val="clear" w:pos="8640"/>
        </w:tabs>
        <w:suppressAutoHyphens w:val="0"/>
        <w:ind w:left="1440" w:hanging="1440"/>
        <w:rPr>
          <w:rFonts w:ascii="Times New Roman" w:hAnsi="Times New Roman"/>
          <w:b/>
          <w:color w:val="000000"/>
          <w:lang w:eastAsia="en-US"/>
        </w:rPr>
      </w:pPr>
      <w:r w:rsidRPr="00E755FF">
        <w:rPr>
          <w:rFonts w:ascii="Times New Roman" w:hAnsi="Times New Roman"/>
          <w:b/>
          <w:color w:val="000000"/>
          <w:lang w:val="en-US" w:eastAsia="en-US"/>
        </w:rPr>
        <w:tab/>
      </w:r>
      <w:r w:rsidRPr="00E755FF">
        <w:rPr>
          <w:rFonts w:ascii="Times New Roman" w:hAnsi="Times New Roman"/>
          <w:b/>
          <w:color w:val="000000"/>
          <w:lang w:val="en-US" w:eastAsia="en-US"/>
        </w:rPr>
        <w:tab/>
      </w:r>
      <w:r w:rsidRPr="00E755FF">
        <w:rPr>
          <w:rFonts w:ascii="Times New Roman" w:hAnsi="Times New Roman"/>
          <w:b/>
          <w:color w:val="000000"/>
          <w:lang w:val="en-US" w:eastAsia="en-US"/>
        </w:rPr>
        <w:tab/>
      </w:r>
      <w:r w:rsidRPr="00E755FF">
        <w:rPr>
          <w:rFonts w:ascii="Times New Roman" w:hAnsi="Times New Roman"/>
          <w:b/>
          <w:color w:val="000000"/>
          <w:lang w:val="en-US" w:eastAsia="en-US"/>
        </w:rPr>
        <w:tab/>
      </w:r>
      <w:r w:rsidRPr="00E755FF">
        <w:rPr>
          <w:rFonts w:ascii="Times New Roman" w:hAnsi="Times New Roman"/>
          <w:b/>
          <w:color w:val="000000"/>
          <w:lang w:val="en-US" w:eastAsia="en-US"/>
        </w:rPr>
        <w:tab/>
        <w:t xml:space="preserve">             </w:t>
      </w:r>
      <w:r w:rsidR="00A47180" w:rsidRPr="00E755FF">
        <w:rPr>
          <w:rFonts w:ascii="Times New Roman" w:hAnsi="Times New Roman"/>
          <w:b/>
          <w:color w:val="000000"/>
          <w:lang w:val="en-US" w:eastAsia="en-US"/>
        </w:rPr>
        <w:t xml:space="preserve">                </w:t>
      </w:r>
      <w:r w:rsidR="002375F3" w:rsidRPr="00E755FF">
        <w:rPr>
          <w:rFonts w:ascii="Times New Roman" w:hAnsi="Times New Roman"/>
          <w:b/>
          <w:color w:val="000000"/>
          <w:lang w:val="en-US"/>
        </w:rPr>
        <w:t xml:space="preserve">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961"/>
      </w:tblGrid>
      <w:tr w:rsidR="00E22762" w:rsidRPr="00E755FF" w14:paraId="7859D9EF" w14:textId="77777777" w:rsidTr="002C2858">
        <w:trPr>
          <w:trHeight w:val="108"/>
        </w:trPr>
        <w:tc>
          <w:tcPr>
            <w:tcW w:w="2263" w:type="dxa"/>
          </w:tcPr>
          <w:p w14:paraId="6A9012FC" w14:textId="77777777" w:rsidR="00E22762" w:rsidRPr="00E755FF" w:rsidRDefault="00E22762" w:rsidP="002F722D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755FF">
              <w:rPr>
                <w:rFonts w:ascii="Times New Roman" w:hAnsi="Times New Roman"/>
                <w:b/>
                <w:sz w:val="24"/>
                <w:szCs w:val="24"/>
              </w:rPr>
              <w:t>Company:</w:t>
            </w:r>
          </w:p>
        </w:tc>
        <w:tc>
          <w:tcPr>
            <w:tcW w:w="7961" w:type="dxa"/>
          </w:tcPr>
          <w:p w14:paraId="343535B3" w14:textId="4FB6DAEF" w:rsidR="00E22762" w:rsidRPr="00B32214" w:rsidRDefault="00312C95" w:rsidP="002F722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UPES (</w:t>
            </w:r>
            <w:r w:rsidR="00E40BB8" w:rsidRPr="00B32214">
              <w:rPr>
                <w:rFonts w:ascii="Times New Roman" w:hAnsi="Times New Roman"/>
                <w:sz w:val="24"/>
                <w:szCs w:val="24"/>
              </w:rPr>
              <w:t>Minor</w:t>
            </w:r>
            <w:r w:rsidR="00AB1C4A" w:rsidRPr="00B32214">
              <w:rPr>
                <w:rFonts w:ascii="Times New Roman" w:hAnsi="Times New Roman"/>
                <w:sz w:val="24"/>
                <w:szCs w:val="24"/>
              </w:rPr>
              <w:t xml:space="preserve"> Project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500FF5" w:rsidRPr="00E755FF" w14:paraId="7A72FAFF" w14:textId="77777777" w:rsidTr="00F31396">
        <w:tc>
          <w:tcPr>
            <w:tcW w:w="2263" w:type="dxa"/>
          </w:tcPr>
          <w:p w14:paraId="2A0A91B9" w14:textId="77777777" w:rsidR="00500FF5" w:rsidRPr="00E755FF" w:rsidRDefault="00500FF5" w:rsidP="00500FF5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755FF">
              <w:rPr>
                <w:rFonts w:ascii="Times New Roman" w:hAnsi="Times New Roman"/>
                <w:b/>
                <w:sz w:val="24"/>
                <w:szCs w:val="24"/>
              </w:rPr>
              <w:t>Project Title:</w:t>
            </w:r>
          </w:p>
        </w:tc>
        <w:tc>
          <w:tcPr>
            <w:tcW w:w="7961" w:type="dxa"/>
          </w:tcPr>
          <w:p w14:paraId="72852F42" w14:textId="5F977486" w:rsidR="00500FF5" w:rsidRPr="00B32214" w:rsidRDefault="00500FF5" w:rsidP="00500FF5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Comparison of page replacement algorithms</w:t>
            </w:r>
          </w:p>
        </w:tc>
      </w:tr>
      <w:tr w:rsidR="00500FF5" w:rsidRPr="00E755FF" w14:paraId="7335AD7D" w14:textId="77777777" w:rsidTr="00F31396">
        <w:tc>
          <w:tcPr>
            <w:tcW w:w="2263" w:type="dxa"/>
          </w:tcPr>
          <w:p w14:paraId="28140AF0" w14:textId="77777777" w:rsidR="00500FF5" w:rsidRPr="00E755FF" w:rsidRDefault="00500FF5" w:rsidP="00500FF5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755FF">
              <w:rPr>
                <w:rFonts w:ascii="Times New Roman" w:hAnsi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7961" w:type="dxa"/>
          </w:tcPr>
          <w:p w14:paraId="23F46E3C" w14:textId="71407D0B" w:rsidR="00500FF5" w:rsidRPr="00B32214" w:rsidRDefault="00500FF5" w:rsidP="00500FF5">
            <w:pPr>
              <w:rPr>
                <w:rFonts w:ascii="Times New Roman" w:hAnsi="Times New Roman"/>
                <w:sz w:val="24"/>
                <w:szCs w:val="24"/>
              </w:rPr>
            </w:pPr>
            <w:r w:rsidRPr="00E96625">
              <w:rPr>
                <w:rFonts w:ascii="Times New Roman" w:hAnsi="Times New Roman"/>
                <w:sz w:val="24"/>
                <w:szCs w:val="24"/>
              </w:rPr>
              <w:t xml:space="preserve">In this project </w:t>
            </w:r>
            <w:r w:rsidR="00387762">
              <w:rPr>
                <w:rFonts w:ascii="Times New Roman" w:hAnsi="Times New Roman"/>
                <w:sz w:val="24"/>
                <w:szCs w:val="24"/>
              </w:rPr>
              <w:t xml:space="preserve">we worked on the </w:t>
            </w:r>
            <w:r w:rsidRPr="00E96625">
              <w:rPr>
                <w:rFonts w:ascii="Times New Roman" w:hAnsi="Times New Roman"/>
                <w:sz w:val="24"/>
                <w:szCs w:val="24"/>
              </w:rPr>
              <w:t xml:space="preserve">comparison between </w:t>
            </w:r>
            <w:r w:rsidRPr="00E9662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FIFO, LRU </w:t>
            </w:r>
            <w:r w:rsidRPr="00E96625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Pr="00E9662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optimal </w:t>
            </w:r>
            <w:r w:rsidRPr="00E96625">
              <w:rPr>
                <w:rFonts w:ascii="Times New Roman" w:hAnsi="Times New Roman"/>
                <w:sz w:val="24"/>
                <w:szCs w:val="24"/>
              </w:rPr>
              <w:t>page replacement algorithms</w:t>
            </w:r>
            <w:r w:rsidR="00387762">
              <w:rPr>
                <w:rFonts w:ascii="Times New Roman" w:hAnsi="Times New Roman"/>
                <w:sz w:val="24"/>
                <w:szCs w:val="24"/>
              </w:rPr>
              <w:t xml:space="preserve"> in C programming language</w:t>
            </w:r>
            <w:r w:rsidRPr="00E96625">
              <w:rPr>
                <w:rFonts w:ascii="Times New Roman" w:hAnsi="Times New Roman"/>
                <w:sz w:val="24"/>
                <w:szCs w:val="24"/>
              </w:rPr>
              <w:t xml:space="preserve"> on the basis of page faults</w:t>
            </w:r>
            <w:r w:rsidR="0038776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00FF5" w:rsidRPr="00E755FF" w14:paraId="395B10BE" w14:textId="77777777" w:rsidTr="00F31396">
        <w:tc>
          <w:tcPr>
            <w:tcW w:w="2263" w:type="dxa"/>
          </w:tcPr>
          <w:p w14:paraId="6D4D8F5D" w14:textId="77777777" w:rsidR="00500FF5" w:rsidRPr="00E755FF" w:rsidRDefault="00500FF5" w:rsidP="00500FF5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755F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Duration:</w:t>
            </w:r>
          </w:p>
        </w:tc>
        <w:tc>
          <w:tcPr>
            <w:tcW w:w="7961" w:type="dxa"/>
          </w:tcPr>
          <w:p w14:paraId="14D14DC1" w14:textId="77777777" w:rsidR="00C11A7D" w:rsidRDefault="00500FF5" w:rsidP="00500FF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Aug 2020- Dec 2020</w:t>
            </w:r>
            <w:r w:rsidRPr="00B3221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5381E5D5" w14:textId="0E921236" w:rsidR="00C11A7D" w:rsidRPr="00B32214" w:rsidRDefault="00C11A7D" w:rsidP="00500FF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40E46A11" w14:textId="20C3823A" w:rsidR="00E755FF" w:rsidRDefault="00E755FF" w:rsidP="00E755FF">
      <w:pPr>
        <w:pStyle w:val="Footer"/>
        <w:tabs>
          <w:tab w:val="clear" w:pos="4320"/>
          <w:tab w:val="clear" w:pos="8640"/>
        </w:tabs>
        <w:suppressAutoHyphens w:val="0"/>
        <w:jc w:val="both"/>
        <w:rPr>
          <w:rFonts w:ascii="Times New Roman" w:hAnsi="Times New Roman"/>
          <w:b/>
          <w:color w:val="000000"/>
          <w:lang w:val="en-US"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961"/>
      </w:tblGrid>
      <w:tr w:rsidR="00C11A7D" w:rsidRPr="00B32214" w14:paraId="09E2B12B" w14:textId="77777777" w:rsidTr="00A077F5">
        <w:tc>
          <w:tcPr>
            <w:tcW w:w="2263" w:type="dxa"/>
          </w:tcPr>
          <w:p w14:paraId="30988BBC" w14:textId="77777777" w:rsidR="00C11A7D" w:rsidRPr="00E755FF" w:rsidRDefault="00C11A7D" w:rsidP="00A077F5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755FF">
              <w:rPr>
                <w:rFonts w:ascii="Times New Roman" w:hAnsi="Times New Roman"/>
                <w:b/>
                <w:sz w:val="24"/>
                <w:szCs w:val="24"/>
              </w:rPr>
              <w:t>Company:</w:t>
            </w:r>
          </w:p>
        </w:tc>
        <w:tc>
          <w:tcPr>
            <w:tcW w:w="7961" w:type="dxa"/>
          </w:tcPr>
          <w:p w14:paraId="67357BFE" w14:textId="21360E14" w:rsidR="00C11A7D" w:rsidRPr="00B32214" w:rsidRDefault="003B1E6A" w:rsidP="00A077F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Front end project</w:t>
            </w:r>
          </w:p>
        </w:tc>
      </w:tr>
      <w:tr w:rsidR="00C11A7D" w:rsidRPr="00B32214" w14:paraId="40D07241" w14:textId="77777777" w:rsidTr="00A077F5">
        <w:tc>
          <w:tcPr>
            <w:tcW w:w="2263" w:type="dxa"/>
          </w:tcPr>
          <w:p w14:paraId="58B375B1" w14:textId="77777777" w:rsidR="00C11A7D" w:rsidRPr="00E755FF" w:rsidRDefault="00C11A7D" w:rsidP="00A077F5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755FF">
              <w:rPr>
                <w:rFonts w:ascii="Times New Roman" w:hAnsi="Times New Roman"/>
                <w:b/>
                <w:sz w:val="24"/>
                <w:szCs w:val="24"/>
              </w:rPr>
              <w:t>Project Title:</w:t>
            </w:r>
          </w:p>
        </w:tc>
        <w:tc>
          <w:tcPr>
            <w:tcW w:w="7961" w:type="dxa"/>
          </w:tcPr>
          <w:p w14:paraId="77B6F48B" w14:textId="719C2086" w:rsidR="00023DB0" w:rsidRPr="00B32214" w:rsidRDefault="003B1E6A" w:rsidP="00A077F5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Personal Portfoli</w:t>
            </w:r>
            <w:r w:rsidR="00023DB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o</w:t>
            </w:r>
          </w:p>
        </w:tc>
      </w:tr>
      <w:tr w:rsidR="00C11A7D" w:rsidRPr="00B32214" w14:paraId="2AB7E78D" w14:textId="77777777" w:rsidTr="00A077F5">
        <w:tc>
          <w:tcPr>
            <w:tcW w:w="2263" w:type="dxa"/>
          </w:tcPr>
          <w:p w14:paraId="17BC07E6" w14:textId="77777777" w:rsidR="00C11A7D" w:rsidRPr="00E755FF" w:rsidRDefault="00C11A7D" w:rsidP="00A077F5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755FF">
              <w:rPr>
                <w:rFonts w:ascii="Times New Roman" w:hAnsi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7961" w:type="dxa"/>
          </w:tcPr>
          <w:p w14:paraId="2387C5B1" w14:textId="1F454C6A" w:rsidR="00C11A7D" w:rsidRPr="00C11A7D" w:rsidRDefault="00023DB0" w:rsidP="00C11A7D">
            <w:pPr>
              <w:pStyle w:val="Default"/>
              <w:rPr>
                <w:rFonts w:ascii="Lato" w:hAnsi="Lato" w:cs="Lato"/>
                <w:lang w:val="en-IN"/>
              </w:rPr>
            </w:pPr>
            <w:r w:rsidRPr="00023DB0">
              <w:rPr>
                <w:rFonts w:ascii="Times New Roman" w:hAnsi="Times New Roman" w:cs="Times New Roman"/>
                <w:lang w:val="en-IN"/>
              </w:rPr>
              <w:t xml:space="preserve">Personal portfolio is created using HTML, CSS and JS. It contains information related to me, resume to download and is created visually attractive. Link is provided in the </w:t>
            </w:r>
            <w:proofErr w:type="spellStart"/>
            <w:r w:rsidRPr="00023DB0">
              <w:rPr>
                <w:rFonts w:ascii="Times New Roman" w:hAnsi="Times New Roman" w:cs="Times New Roman"/>
                <w:lang w:val="en-IN"/>
              </w:rPr>
              <w:t>Github</w:t>
            </w:r>
            <w:proofErr w:type="spellEnd"/>
            <w:r w:rsidRPr="00023DB0">
              <w:rPr>
                <w:rFonts w:ascii="Times New Roman" w:hAnsi="Times New Roman" w:cs="Times New Roman"/>
                <w:lang w:val="en-IN"/>
              </w:rPr>
              <w:t>.</w:t>
            </w:r>
          </w:p>
        </w:tc>
      </w:tr>
      <w:tr w:rsidR="00C11A7D" w:rsidRPr="00B32214" w14:paraId="489CD9BA" w14:textId="77777777" w:rsidTr="00A077F5">
        <w:tc>
          <w:tcPr>
            <w:tcW w:w="2263" w:type="dxa"/>
          </w:tcPr>
          <w:p w14:paraId="6C3AD44D" w14:textId="77777777" w:rsidR="00C11A7D" w:rsidRPr="00E755FF" w:rsidRDefault="00C11A7D" w:rsidP="00A077F5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755F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7961" w:type="dxa"/>
          </w:tcPr>
          <w:p w14:paraId="27EF8423" w14:textId="3C299394" w:rsidR="00C11A7D" w:rsidRDefault="00C11A7D" w:rsidP="00A077F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Jan 2021- </w:t>
            </w:r>
            <w:r w:rsidR="0002703D">
              <w:rPr>
                <w:rFonts w:ascii="Times New Roman" w:hAnsi="Times New Roman"/>
                <w:color w:val="000000"/>
                <w:sz w:val="24"/>
                <w:szCs w:val="24"/>
              </w:rPr>
              <w:t>Mar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202</w:t>
            </w:r>
            <w:r w:rsidR="0002703D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  <w:p w14:paraId="2AACF76D" w14:textId="77777777" w:rsidR="00C11A7D" w:rsidRPr="00B32214" w:rsidRDefault="00C11A7D" w:rsidP="00A077F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0767B507" w14:textId="77777777" w:rsidR="00C11A7D" w:rsidRDefault="00C11A7D" w:rsidP="00E755FF">
      <w:pPr>
        <w:pStyle w:val="Footer"/>
        <w:tabs>
          <w:tab w:val="clear" w:pos="4320"/>
          <w:tab w:val="clear" w:pos="8640"/>
        </w:tabs>
        <w:suppressAutoHyphens w:val="0"/>
        <w:jc w:val="both"/>
        <w:rPr>
          <w:rFonts w:ascii="Times New Roman" w:hAnsi="Times New Roman"/>
          <w:b/>
          <w:color w:val="000000"/>
          <w:lang w:val="en-US" w:eastAsia="en-US"/>
        </w:rPr>
      </w:pPr>
    </w:p>
    <w:p w14:paraId="15C5DA88" w14:textId="77777777" w:rsidR="00F31396" w:rsidRPr="00E755FF" w:rsidRDefault="00F31396" w:rsidP="00E755FF">
      <w:pPr>
        <w:pStyle w:val="Footer"/>
        <w:tabs>
          <w:tab w:val="clear" w:pos="4320"/>
          <w:tab w:val="clear" w:pos="8640"/>
        </w:tabs>
        <w:suppressAutoHyphens w:val="0"/>
        <w:jc w:val="both"/>
        <w:rPr>
          <w:rFonts w:ascii="Times New Roman" w:hAnsi="Times New Roman"/>
          <w:b/>
          <w:color w:val="000000"/>
          <w:lang w:val="en-US" w:eastAsia="en-US"/>
        </w:rPr>
      </w:pPr>
    </w:p>
    <w:tbl>
      <w:tblPr>
        <w:tblpPr w:leftFromText="180" w:rightFromText="180" w:vertAnchor="text" w:horzAnchor="margin" w:tblpXSpec="center" w:tblpY="140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41092E" w:rsidRPr="00E755FF" w14:paraId="79F17F2D" w14:textId="77777777" w:rsidTr="00136E77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14:paraId="625D4A67" w14:textId="77777777" w:rsidR="0041092E" w:rsidRPr="00E755FF" w:rsidRDefault="0041092E" w:rsidP="00136E77">
            <w:pPr>
              <w:pStyle w:val="Footer"/>
              <w:tabs>
                <w:tab w:val="clear" w:pos="4320"/>
                <w:tab w:val="clear" w:pos="8640"/>
              </w:tabs>
              <w:suppressAutoHyphens w:val="0"/>
              <w:ind w:left="1440" w:hanging="1440"/>
              <w:jc w:val="both"/>
              <w:rPr>
                <w:rFonts w:ascii="Times New Roman" w:hAnsi="Times New Roman"/>
                <w:b/>
                <w:color w:val="000000"/>
                <w:lang w:val="en-US" w:eastAsia="en-US"/>
              </w:rPr>
            </w:pPr>
            <w:r w:rsidRPr="00E755FF">
              <w:rPr>
                <w:rFonts w:ascii="Times New Roman" w:hAnsi="Times New Roman"/>
                <w:b/>
                <w:color w:val="000000"/>
                <w:lang w:val="en-US" w:eastAsia="en-US"/>
              </w:rPr>
              <w:t>Online Certifications</w:t>
            </w:r>
          </w:p>
          <w:p w14:paraId="2FFC37B2" w14:textId="77777777" w:rsidR="0041092E" w:rsidRPr="00E755FF" w:rsidRDefault="0041092E" w:rsidP="00136E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F8D519F" w14:textId="79757FD4" w:rsidR="00A10AA1" w:rsidRDefault="00A10AA1" w:rsidP="00500FF5">
      <w:pPr>
        <w:spacing w:after="2"/>
        <w:rPr>
          <w:rFonts w:ascii="Times New Roman" w:hAnsi="Times New Roman"/>
          <w:sz w:val="24"/>
          <w:szCs w:val="24"/>
        </w:rPr>
      </w:pPr>
    </w:p>
    <w:p w14:paraId="4FD10AE0" w14:textId="77777777" w:rsidR="00500FF5" w:rsidRPr="008777C3" w:rsidRDefault="00500FF5" w:rsidP="00500FF5">
      <w:pPr>
        <w:pStyle w:val="Default"/>
        <w:numPr>
          <w:ilvl w:val="0"/>
          <w:numId w:val="26"/>
        </w:numPr>
        <w:rPr>
          <w:rFonts w:ascii="Times New Roman" w:hAnsi="Times New Roman"/>
          <w:lang w:val="en-US"/>
        </w:rPr>
      </w:pPr>
      <w:r w:rsidRPr="00E755FF">
        <w:rPr>
          <w:rFonts w:ascii="Times New Roman" w:hAnsi="Times New Roman"/>
          <w:lang w:val="en-US"/>
        </w:rPr>
        <w:t xml:space="preserve">Successfully </w:t>
      </w:r>
      <w:r>
        <w:rPr>
          <w:rFonts w:ascii="Times New Roman" w:hAnsi="Times New Roman"/>
          <w:lang w:val="en-US"/>
        </w:rPr>
        <w:t>accomplished</w:t>
      </w:r>
      <w:r w:rsidRPr="00E755FF">
        <w:rPr>
          <w:rFonts w:ascii="Times New Roman" w:hAnsi="Times New Roman"/>
          <w:lang w:val="en-US"/>
        </w:rPr>
        <w:t xml:space="preserve"> online certification</w:t>
      </w:r>
      <w:r>
        <w:rPr>
          <w:rFonts w:ascii="Times New Roman" w:hAnsi="Times New Roman"/>
          <w:lang w:val="en-US"/>
        </w:rPr>
        <w:t xml:space="preserve"> </w:t>
      </w:r>
      <w:r w:rsidRPr="00B71B1A">
        <w:rPr>
          <w:rFonts w:ascii="Times New Roman" w:hAnsi="Times New Roman" w:cs="Times New Roman"/>
        </w:rPr>
        <w:t xml:space="preserve">Intro to </w:t>
      </w:r>
      <w:r w:rsidRPr="00B71B1A">
        <w:rPr>
          <w:rFonts w:ascii="Times New Roman" w:hAnsi="Times New Roman" w:cs="Times New Roman"/>
          <w:b/>
          <w:bCs/>
        </w:rPr>
        <w:t xml:space="preserve">SQL </w:t>
      </w:r>
      <w:r w:rsidRPr="00E755FF">
        <w:rPr>
          <w:rFonts w:ascii="Times New Roman" w:hAnsi="Times New Roman"/>
          <w:lang w:val="en-US"/>
        </w:rPr>
        <w:t xml:space="preserve">in </w:t>
      </w:r>
      <w:r>
        <w:rPr>
          <w:rFonts w:ascii="Times New Roman" w:hAnsi="Times New Roman"/>
          <w:lang w:val="en-US"/>
        </w:rPr>
        <w:t>February</w:t>
      </w:r>
      <w:r w:rsidRPr="00E755FF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2021</w:t>
      </w:r>
      <w:r w:rsidRPr="00E755FF">
        <w:rPr>
          <w:rFonts w:ascii="Times New Roman" w:hAnsi="Times New Roman"/>
          <w:lang w:val="en-US"/>
        </w:rPr>
        <w:t xml:space="preserve"> through </w:t>
      </w:r>
      <w:r>
        <w:rPr>
          <w:rFonts w:ascii="Times New Roman" w:hAnsi="Times New Roman"/>
          <w:lang w:val="en-US"/>
        </w:rPr>
        <w:t>Kaggle</w:t>
      </w:r>
      <w:r w:rsidRPr="00E755FF">
        <w:rPr>
          <w:rFonts w:ascii="Times New Roman" w:hAnsi="Times New Roman"/>
          <w:lang w:val="en-US"/>
        </w:rPr>
        <w:t xml:space="preserve">. </w:t>
      </w:r>
    </w:p>
    <w:p w14:paraId="550BF782" w14:textId="77777777" w:rsidR="00500FF5" w:rsidRPr="00343D8B" w:rsidRDefault="00500FF5" w:rsidP="00500FF5">
      <w:pPr>
        <w:pStyle w:val="Footer"/>
        <w:numPr>
          <w:ilvl w:val="0"/>
          <w:numId w:val="16"/>
        </w:numPr>
        <w:tabs>
          <w:tab w:val="clear" w:pos="4320"/>
          <w:tab w:val="clear" w:pos="8640"/>
        </w:tabs>
        <w:suppressAutoHyphens w:val="0"/>
        <w:jc w:val="both"/>
        <w:rPr>
          <w:rFonts w:ascii="Times New Roman" w:hAnsi="Times New Roman"/>
          <w:b/>
          <w:color w:val="000000"/>
          <w:lang w:val="en-US"/>
        </w:rPr>
      </w:pPr>
      <w:r w:rsidRPr="00482DCD">
        <w:rPr>
          <w:rFonts w:ascii="Times New Roman" w:hAnsi="Times New Roman"/>
          <w:color w:val="000000"/>
          <w:lang w:val="en-US"/>
        </w:rPr>
        <w:t xml:space="preserve">Successfully accomplished online certification </w:t>
      </w:r>
      <w:r>
        <w:rPr>
          <w:rFonts w:ascii="Times New Roman" w:hAnsi="Times New Roman"/>
          <w:color w:val="000000"/>
          <w:lang w:val="en-US"/>
        </w:rPr>
        <w:t xml:space="preserve">in </w:t>
      </w:r>
      <w:r w:rsidRPr="00482DCD">
        <w:rPr>
          <w:rFonts w:ascii="Times New Roman" w:hAnsi="Times New Roman"/>
          <w:b/>
          <w:bCs/>
          <w:color w:val="000000"/>
          <w:lang w:val="en-US"/>
        </w:rPr>
        <w:t>Object Oriented Programming</w:t>
      </w:r>
      <w:r w:rsidRPr="00482DCD">
        <w:rPr>
          <w:rFonts w:ascii="Times New Roman" w:hAnsi="Times New Roman"/>
          <w:color w:val="000000"/>
          <w:lang w:val="en-US"/>
        </w:rPr>
        <w:t xml:space="preserve"> from </w:t>
      </w:r>
      <w:r w:rsidRPr="00482DCD">
        <w:rPr>
          <w:rFonts w:ascii="Times New Roman" w:hAnsi="Times New Roman"/>
          <w:color w:val="373A3C"/>
          <w:shd w:val="clear" w:color="auto" w:fill="FFFFFF"/>
        </w:rPr>
        <w:t>University of California San Diego</w:t>
      </w:r>
      <w:r>
        <w:rPr>
          <w:rFonts w:ascii="Times New Roman" w:hAnsi="Times New Roman"/>
          <w:color w:val="373A3C"/>
          <w:shd w:val="clear" w:color="auto" w:fill="FFFFFF"/>
          <w:lang w:val="en-IN"/>
        </w:rPr>
        <w:t xml:space="preserve"> in April 2020 through Coursera.</w:t>
      </w:r>
    </w:p>
    <w:p w14:paraId="3102444E" w14:textId="0D9C1AA2" w:rsidR="00500FF5" w:rsidRPr="00023DB0" w:rsidRDefault="00500FF5" w:rsidP="0002703D">
      <w:pPr>
        <w:pStyle w:val="Footer"/>
        <w:numPr>
          <w:ilvl w:val="0"/>
          <w:numId w:val="16"/>
        </w:numPr>
        <w:tabs>
          <w:tab w:val="clear" w:pos="4320"/>
          <w:tab w:val="clear" w:pos="8640"/>
        </w:tabs>
        <w:suppressAutoHyphens w:val="0"/>
        <w:jc w:val="both"/>
        <w:rPr>
          <w:rFonts w:ascii="Times New Roman" w:hAnsi="Times New Roman"/>
          <w:b/>
          <w:color w:val="000000"/>
          <w:lang w:val="en-US"/>
        </w:rPr>
      </w:pPr>
      <w:r>
        <w:rPr>
          <w:rFonts w:ascii="Times New Roman" w:hAnsi="Times New Roman"/>
          <w:color w:val="373A3C"/>
          <w:shd w:val="clear" w:color="auto" w:fill="FFFFFF"/>
          <w:lang w:val="en-IN"/>
        </w:rPr>
        <w:t xml:space="preserve">Successfully accomplished online certification in </w:t>
      </w:r>
      <w:r w:rsidRPr="00343D8B">
        <w:rPr>
          <w:rFonts w:ascii="Times New Roman" w:hAnsi="Times New Roman"/>
          <w:b/>
          <w:bCs/>
          <w:color w:val="373A3C"/>
          <w:shd w:val="clear" w:color="auto" w:fill="FFFFFF"/>
          <w:lang w:val="en-IN"/>
        </w:rPr>
        <w:t>Front End Web development</w:t>
      </w:r>
      <w:r>
        <w:rPr>
          <w:rFonts w:ascii="Times New Roman" w:hAnsi="Times New Roman"/>
          <w:color w:val="373A3C"/>
          <w:shd w:val="clear" w:color="auto" w:fill="FFFFFF"/>
          <w:lang w:val="en-IN"/>
        </w:rPr>
        <w:t xml:space="preserve"> from </w:t>
      </w:r>
      <w:proofErr w:type="spellStart"/>
      <w:r>
        <w:rPr>
          <w:rFonts w:ascii="Times New Roman" w:hAnsi="Times New Roman"/>
          <w:color w:val="373A3C"/>
          <w:shd w:val="clear" w:color="auto" w:fill="FFFFFF"/>
          <w:lang w:val="en-IN"/>
        </w:rPr>
        <w:t>Freecodecamp</w:t>
      </w:r>
      <w:proofErr w:type="spellEnd"/>
      <w:r>
        <w:rPr>
          <w:rFonts w:ascii="Times New Roman" w:hAnsi="Times New Roman"/>
          <w:color w:val="373A3C"/>
          <w:shd w:val="clear" w:color="auto" w:fill="FFFFFF"/>
          <w:lang w:val="en-IN"/>
        </w:rPr>
        <w:t xml:space="preserve"> in May 2020.</w:t>
      </w:r>
    </w:p>
    <w:p w14:paraId="38B66117" w14:textId="77777777" w:rsidR="00023DB0" w:rsidRPr="0002703D" w:rsidRDefault="00023DB0" w:rsidP="00023DB0">
      <w:pPr>
        <w:pStyle w:val="Footer"/>
        <w:tabs>
          <w:tab w:val="clear" w:pos="4320"/>
          <w:tab w:val="clear" w:pos="8640"/>
        </w:tabs>
        <w:suppressAutoHyphens w:val="0"/>
        <w:ind w:left="720"/>
        <w:jc w:val="both"/>
        <w:rPr>
          <w:rFonts w:ascii="Times New Roman" w:hAnsi="Times New Roman"/>
          <w:b/>
          <w:color w:val="000000"/>
          <w:lang w:val="en-US"/>
        </w:rPr>
      </w:pPr>
    </w:p>
    <w:tbl>
      <w:tblPr>
        <w:tblpPr w:leftFromText="180" w:rightFromText="180" w:vertAnchor="text" w:horzAnchor="margin" w:tblpXSpec="center" w:tblpY="202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3D14F3" w:rsidRPr="00E755FF" w14:paraId="2211A130" w14:textId="77777777" w:rsidTr="00A2140C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14:paraId="7B81150E" w14:textId="77777777" w:rsidR="003D14F3" w:rsidRPr="00E755FF" w:rsidRDefault="009B2A86" w:rsidP="00827E2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755FF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  <w:r w:rsidR="002E1108" w:rsidRPr="00E755FF">
              <w:rPr>
                <w:rFonts w:ascii="Times New Roman" w:hAnsi="Times New Roman"/>
                <w:b/>
                <w:sz w:val="24"/>
                <w:szCs w:val="24"/>
              </w:rPr>
              <w:t>-Curricular Activities/Achievements</w:t>
            </w:r>
          </w:p>
        </w:tc>
      </w:tr>
    </w:tbl>
    <w:p w14:paraId="196185E2" w14:textId="77777777" w:rsidR="003D14F3" w:rsidRPr="00E755FF" w:rsidRDefault="003D14F3" w:rsidP="00827E24">
      <w:pPr>
        <w:rPr>
          <w:rFonts w:ascii="Times New Roman" w:hAnsi="Times New Roman"/>
          <w:sz w:val="24"/>
          <w:szCs w:val="24"/>
        </w:rPr>
      </w:pPr>
    </w:p>
    <w:p w14:paraId="430D8284" w14:textId="11C21110" w:rsidR="00500FF5" w:rsidRPr="002815B7" w:rsidRDefault="00500FF5" w:rsidP="00500FF5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Achieved gold badge in </w:t>
      </w:r>
      <w:r w:rsidR="002815B7">
        <w:rPr>
          <w:rFonts w:ascii="Times New Roman" w:hAnsi="Times New Roman"/>
          <w:b/>
          <w:bCs/>
          <w:sz w:val="24"/>
          <w:szCs w:val="24"/>
        </w:rPr>
        <w:t>Java, Python</w:t>
      </w:r>
      <w:r>
        <w:rPr>
          <w:rFonts w:ascii="Times New Roman" w:hAnsi="Times New Roman"/>
          <w:sz w:val="24"/>
          <w:szCs w:val="24"/>
        </w:rPr>
        <w:t xml:space="preserve"> from </w:t>
      </w:r>
      <w:proofErr w:type="spellStart"/>
      <w:r w:rsidRPr="00B0707D">
        <w:rPr>
          <w:rFonts w:ascii="Times New Roman" w:hAnsi="Times New Roman"/>
          <w:b/>
          <w:bCs/>
          <w:sz w:val="24"/>
          <w:szCs w:val="24"/>
        </w:rPr>
        <w:t>Hackerrank</w:t>
      </w:r>
      <w:proofErr w:type="spellEnd"/>
      <w:r w:rsidRPr="00B0707D">
        <w:rPr>
          <w:rFonts w:ascii="Times New Roman" w:hAnsi="Times New Roman"/>
          <w:b/>
          <w:bCs/>
          <w:sz w:val="24"/>
          <w:szCs w:val="24"/>
        </w:rPr>
        <w:t>.</w:t>
      </w:r>
    </w:p>
    <w:p w14:paraId="226C91F6" w14:textId="1E28AD96" w:rsidR="002815B7" w:rsidRPr="00B0707D" w:rsidRDefault="002815B7" w:rsidP="00500FF5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2815B7">
        <w:rPr>
          <w:rFonts w:ascii="Times New Roman" w:hAnsi="Times New Roman"/>
          <w:sz w:val="24"/>
          <w:szCs w:val="24"/>
        </w:rPr>
        <w:t>Recipient of</w:t>
      </w:r>
      <w:r>
        <w:rPr>
          <w:rFonts w:ascii="Times New Roman" w:hAnsi="Times New Roman"/>
          <w:b/>
          <w:bCs/>
          <w:sz w:val="24"/>
          <w:szCs w:val="24"/>
        </w:rPr>
        <w:t xml:space="preserve"> Education Outreach Scholarship 2021 </w:t>
      </w:r>
      <w:r w:rsidRPr="002815B7">
        <w:rPr>
          <w:rFonts w:ascii="Times New Roman" w:hAnsi="Times New Roman"/>
          <w:sz w:val="24"/>
          <w:szCs w:val="24"/>
        </w:rPr>
        <w:t>by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GirlScript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Foundation.</w:t>
      </w:r>
    </w:p>
    <w:p w14:paraId="68CBE013" w14:textId="77777777" w:rsidR="00500FF5" w:rsidRPr="00B0707D" w:rsidRDefault="00500FF5" w:rsidP="00500FF5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Passed </w:t>
      </w:r>
      <w:r w:rsidRPr="00B0707D">
        <w:rPr>
          <w:rFonts w:ascii="Times New Roman" w:hAnsi="Times New Roman"/>
          <w:b/>
          <w:bCs/>
          <w:sz w:val="24"/>
          <w:szCs w:val="24"/>
        </w:rPr>
        <w:t>Python for data science</w:t>
      </w:r>
      <w:r>
        <w:rPr>
          <w:rFonts w:ascii="Times New Roman" w:hAnsi="Times New Roman"/>
          <w:sz w:val="24"/>
          <w:szCs w:val="24"/>
        </w:rPr>
        <w:t xml:space="preserve"> exam on cognitive.io by </w:t>
      </w:r>
      <w:r w:rsidRPr="00B0707D">
        <w:rPr>
          <w:rFonts w:ascii="Times New Roman" w:hAnsi="Times New Roman"/>
          <w:b/>
          <w:bCs/>
          <w:sz w:val="24"/>
          <w:szCs w:val="24"/>
        </w:rPr>
        <w:t>IBM.</w:t>
      </w:r>
    </w:p>
    <w:p w14:paraId="083C4705" w14:textId="5FE2685F" w:rsidR="0002703D" w:rsidRDefault="00500FF5" w:rsidP="00500FF5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Helped women in an </w:t>
      </w:r>
      <w:r w:rsidRPr="00B0707D">
        <w:rPr>
          <w:rFonts w:ascii="Times New Roman" w:hAnsi="Times New Roman"/>
          <w:b/>
          <w:bCs/>
          <w:sz w:val="24"/>
          <w:szCs w:val="24"/>
        </w:rPr>
        <w:t>NGO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Vasavayya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Mandali</w:t>
      </w:r>
      <w:proofErr w:type="spellEnd"/>
      <w:r>
        <w:rPr>
          <w:rFonts w:ascii="Times New Roman" w:hAnsi="Times New Roman"/>
          <w:sz w:val="24"/>
          <w:szCs w:val="24"/>
        </w:rPr>
        <w:t>) on</w:t>
      </w:r>
      <w:r w:rsidR="0002703D">
        <w:rPr>
          <w:rFonts w:ascii="Times New Roman" w:hAnsi="Times New Roman"/>
          <w:sz w:val="24"/>
          <w:szCs w:val="24"/>
        </w:rPr>
        <w:t xml:space="preserve"> teaching them</w:t>
      </w:r>
      <w:r>
        <w:rPr>
          <w:rFonts w:ascii="Times New Roman" w:hAnsi="Times New Roman"/>
          <w:sz w:val="24"/>
          <w:szCs w:val="24"/>
        </w:rPr>
        <w:t xml:space="preserve"> how to use electronic gadgets and made them</w:t>
      </w:r>
      <w:r w:rsidR="0002703D">
        <w:rPr>
          <w:rFonts w:ascii="Times New Roman" w:hAnsi="Times New Roman"/>
          <w:sz w:val="24"/>
          <w:szCs w:val="24"/>
        </w:rPr>
        <w:t xml:space="preserve"> become confident.</w:t>
      </w:r>
    </w:p>
    <w:p w14:paraId="70601F07" w14:textId="0284368F" w:rsidR="00500FF5" w:rsidRDefault="002815B7" w:rsidP="00500FF5">
      <w:pPr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Core-committee member of CSI Student Chapter- Helped in organizing events and worked as a photographer.</w:t>
      </w:r>
    </w:p>
    <w:p w14:paraId="252DBE3A" w14:textId="77777777" w:rsidR="002C2858" w:rsidRDefault="002C2858" w:rsidP="002C2858">
      <w:pPr>
        <w:ind w:left="720"/>
        <w:rPr>
          <w:rFonts w:ascii="Times New Roman" w:hAnsi="Times New Roman"/>
          <w:sz w:val="24"/>
          <w:szCs w:val="24"/>
        </w:rPr>
      </w:pPr>
    </w:p>
    <w:p w14:paraId="1734E5BB" w14:textId="5BF3789E" w:rsidR="00022D88" w:rsidRPr="002815B7" w:rsidRDefault="00022D88" w:rsidP="002815B7">
      <w:pPr>
        <w:tabs>
          <w:tab w:val="left" w:pos="799"/>
          <w:tab w:val="left" w:pos="9682"/>
        </w:tabs>
        <w:spacing w:before="1"/>
        <w:rPr>
          <w:rFonts w:ascii="Times New Roman" w:hAnsi="Times New Roman"/>
          <w:sz w:val="24"/>
          <w:szCs w:val="24"/>
        </w:rPr>
      </w:pPr>
    </w:p>
    <w:p w14:paraId="635E023C" w14:textId="77777777" w:rsidR="003D14F3" w:rsidRPr="00E755FF" w:rsidRDefault="003D14F3" w:rsidP="00827E24">
      <w:pPr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-42"/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3D14F3" w:rsidRPr="00E755FF" w14:paraId="1D6FA78C" w14:textId="77777777" w:rsidTr="00A2140C">
        <w:trPr>
          <w:trHeight w:hRule="exact" w:val="288"/>
          <w:jc w:val="center"/>
        </w:trPr>
        <w:tc>
          <w:tcPr>
            <w:tcW w:w="10209" w:type="dxa"/>
            <w:shd w:val="clear" w:color="auto" w:fill="BFBFBF"/>
            <w:vAlign w:val="center"/>
          </w:tcPr>
          <w:p w14:paraId="2888A6B1" w14:textId="77777777" w:rsidR="003D14F3" w:rsidRPr="00E755FF" w:rsidRDefault="009B2A86" w:rsidP="00A0428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755FF">
              <w:rPr>
                <w:rFonts w:ascii="Times New Roman" w:hAnsi="Times New Roman"/>
                <w:b/>
                <w:sz w:val="24"/>
                <w:szCs w:val="24"/>
              </w:rPr>
              <w:t>Skills</w:t>
            </w:r>
          </w:p>
        </w:tc>
      </w:tr>
    </w:tbl>
    <w:p w14:paraId="5F7B7821" w14:textId="77777777" w:rsidR="00600C64" w:rsidRPr="00516617" w:rsidRDefault="00600C64" w:rsidP="00516617">
      <w:pPr>
        <w:rPr>
          <w:lang w:eastAsia="ar-SA"/>
        </w:rPr>
        <w:sectPr w:rsidR="00600C64" w:rsidRPr="00516617" w:rsidSect="00827E24">
          <w:headerReference w:type="default" r:id="rId13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26B8C4D4" w14:textId="3F210B0C" w:rsidR="002815B7" w:rsidRPr="002815B7" w:rsidRDefault="00396F15" w:rsidP="002815B7">
      <w:pPr>
        <w:pStyle w:val="ListParagraph"/>
        <w:numPr>
          <w:ilvl w:val="0"/>
          <w:numId w:val="27"/>
        </w:numPr>
        <w:rPr>
          <w:rFonts w:ascii="Times New Roman" w:hAnsi="Times New Roman"/>
          <w:bCs/>
          <w:sz w:val="24"/>
          <w:szCs w:val="24"/>
        </w:rPr>
      </w:pPr>
      <w:r w:rsidRPr="00500FF5">
        <w:rPr>
          <w:rFonts w:ascii="Times New Roman" w:hAnsi="Times New Roman"/>
          <w:b/>
          <w:color w:val="0D0D0D"/>
          <w:sz w:val="24"/>
          <w:szCs w:val="24"/>
        </w:rPr>
        <w:t>Coding Languages</w:t>
      </w:r>
      <w:r w:rsidR="00500FF5" w:rsidRPr="00500FF5">
        <w:rPr>
          <w:rFonts w:ascii="Times New Roman" w:hAnsi="Times New Roman"/>
          <w:b/>
          <w:color w:val="0D0D0D"/>
          <w:sz w:val="24"/>
          <w:szCs w:val="24"/>
        </w:rPr>
        <w:t>:</w:t>
      </w:r>
      <w:r w:rsidR="00500FF5">
        <w:rPr>
          <w:rFonts w:ascii="Times New Roman" w:hAnsi="Times New Roman"/>
          <w:b/>
          <w:color w:val="0D0D0D"/>
        </w:rPr>
        <w:t xml:space="preserve"> </w:t>
      </w:r>
      <w:r w:rsidR="002815B7">
        <w:rPr>
          <w:rFonts w:ascii="Times New Roman" w:hAnsi="Times New Roman"/>
          <w:bCs/>
          <w:sz w:val="24"/>
          <w:szCs w:val="24"/>
        </w:rPr>
        <w:t>Java, Python, MySQL, HTML, CSS</w:t>
      </w:r>
    </w:p>
    <w:p w14:paraId="584E6A6E" w14:textId="6D3A7598" w:rsidR="00500FF5" w:rsidRDefault="00396F15" w:rsidP="00500FF5">
      <w:pPr>
        <w:pStyle w:val="ListParagraph"/>
        <w:numPr>
          <w:ilvl w:val="0"/>
          <w:numId w:val="27"/>
        </w:numPr>
        <w:rPr>
          <w:rFonts w:ascii="Times New Roman" w:hAnsi="Times New Roman"/>
          <w:bCs/>
          <w:sz w:val="24"/>
          <w:szCs w:val="24"/>
        </w:rPr>
      </w:pPr>
      <w:r w:rsidRPr="00500FF5">
        <w:rPr>
          <w:rFonts w:ascii="Times New Roman" w:hAnsi="Times New Roman"/>
          <w:b/>
          <w:color w:val="0D0D0D"/>
          <w:sz w:val="24"/>
          <w:szCs w:val="24"/>
        </w:rPr>
        <w:t>Soft Skills:</w:t>
      </w:r>
      <w:r w:rsidR="00500FF5">
        <w:rPr>
          <w:rFonts w:ascii="Times New Roman" w:hAnsi="Times New Roman"/>
          <w:color w:val="0D0D0D"/>
        </w:rPr>
        <w:t xml:space="preserve">  </w:t>
      </w:r>
      <w:r w:rsidR="00500FF5">
        <w:rPr>
          <w:rFonts w:ascii="Times New Roman" w:hAnsi="Times New Roman"/>
          <w:bCs/>
          <w:sz w:val="24"/>
          <w:szCs w:val="24"/>
        </w:rPr>
        <w:t>Adaptive personality, willingness to learn, patience</w:t>
      </w:r>
    </w:p>
    <w:p w14:paraId="76BE3922" w14:textId="117DA21A" w:rsidR="002815B7" w:rsidRDefault="002815B7" w:rsidP="00500FF5">
      <w:pPr>
        <w:pStyle w:val="ListParagraph"/>
        <w:numPr>
          <w:ilvl w:val="0"/>
          <w:numId w:val="27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color w:val="0D0D0D"/>
          <w:sz w:val="24"/>
          <w:szCs w:val="24"/>
        </w:rPr>
        <w:t>IDE:</w:t>
      </w:r>
      <w:r>
        <w:rPr>
          <w:rFonts w:ascii="Times New Roman" w:hAnsi="Times New Roman"/>
          <w:bCs/>
          <w:sz w:val="24"/>
          <w:szCs w:val="24"/>
        </w:rPr>
        <w:t xml:space="preserve"> Eclipse, </w:t>
      </w:r>
      <w:proofErr w:type="spellStart"/>
      <w:r>
        <w:rPr>
          <w:rFonts w:ascii="Times New Roman" w:hAnsi="Times New Roman"/>
          <w:bCs/>
          <w:sz w:val="24"/>
          <w:szCs w:val="24"/>
        </w:rPr>
        <w:t>Jupyter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notebook, Visual Studio code, Dev C++</w:t>
      </w:r>
    </w:p>
    <w:p w14:paraId="3ED83076" w14:textId="487177CF" w:rsidR="002815B7" w:rsidRPr="00CB74E0" w:rsidRDefault="002815B7" w:rsidP="002815B7">
      <w:pPr>
        <w:pStyle w:val="Footer"/>
        <w:tabs>
          <w:tab w:val="clear" w:pos="4320"/>
          <w:tab w:val="clear" w:pos="8640"/>
        </w:tabs>
        <w:suppressAutoHyphens w:val="0"/>
        <w:jc w:val="both"/>
        <w:rPr>
          <w:rFonts w:ascii="Times New Roman" w:hAnsi="Times New Roman"/>
          <w:color w:val="0D0D0D"/>
          <w:lang w:val="en-US"/>
        </w:rPr>
        <w:sectPr w:rsidR="002815B7" w:rsidRPr="00CB74E0" w:rsidSect="00396F15"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3EF39C91" w14:textId="77777777" w:rsidR="00CE1B1A" w:rsidRPr="00E755FF" w:rsidRDefault="00CE1B1A" w:rsidP="00827E24">
      <w:pPr>
        <w:jc w:val="both"/>
        <w:rPr>
          <w:rFonts w:ascii="Times New Roman" w:hAnsi="Times New Roman"/>
          <w:sz w:val="24"/>
          <w:szCs w:val="24"/>
        </w:rPr>
      </w:pPr>
    </w:p>
    <w:p w14:paraId="22CA3C2C" w14:textId="77777777" w:rsidR="003D14F3" w:rsidRPr="00E755FF" w:rsidRDefault="003D14F3" w:rsidP="00827E24">
      <w:pPr>
        <w:jc w:val="both"/>
        <w:rPr>
          <w:rFonts w:ascii="Times New Roman" w:hAnsi="Times New Roman"/>
          <w:sz w:val="24"/>
          <w:szCs w:val="24"/>
        </w:rPr>
      </w:pPr>
      <w:r w:rsidRPr="00E755FF">
        <w:rPr>
          <w:rFonts w:ascii="Times New Roman" w:hAnsi="Times New Roman"/>
          <w:sz w:val="24"/>
          <w:szCs w:val="24"/>
        </w:rPr>
        <w:t xml:space="preserve">I </w:t>
      </w:r>
      <w:r w:rsidR="00022D88" w:rsidRPr="00E755FF">
        <w:rPr>
          <w:rFonts w:ascii="Times New Roman" w:hAnsi="Times New Roman"/>
          <w:sz w:val="24"/>
          <w:szCs w:val="24"/>
        </w:rPr>
        <w:t>hereby declare that the information stated above is true to the best of my knowledge.</w:t>
      </w:r>
    </w:p>
    <w:p w14:paraId="43732120" w14:textId="77777777" w:rsidR="00022D88" w:rsidRPr="00E755FF" w:rsidRDefault="00022D88" w:rsidP="00827E24">
      <w:pPr>
        <w:jc w:val="both"/>
        <w:rPr>
          <w:rFonts w:ascii="Times New Roman" w:hAnsi="Times New Roman"/>
          <w:sz w:val="24"/>
          <w:szCs w:val="24"/>
        </w:rPr>
      </w:pPr>
    </w:p>
    <w:p w14:paraId="32CAAADB" w14:textId="77777777" w:rsidR="00022D88" w:rsidRPr="00E755FF" w:rsidRDefault="00022D88" w:rsidP="00827E24">
      <w:pPr>
        <w:jc w:val="both"/>
        <w:rPr>
          <w:rFonts w:ascii="Times New Roman" w:hAnsi="Times New Roman"/>
          <w:sz w:val="24"/>
          <w:szCs w:val="24"/>
        </w:rPr>
      </w:pPr>
    </w:p>
    <w:p w14:paraId="2409726B" w14:textId="37384F42" w:rsidR="00B32214" w:rsidRPr="00500FF5" w:rsidRDefault="00662D22" w:rsidP="00B32214">
      <w:pPr>
        <w:pStyle w:val="BodyText"/>
        <w:rPr>
          <w:b/>
          <w:sz w:val="22"/>
          <w:szCs w:val="22"/>
          <w:lang w:val="en-IN"/>
        </w:rPr>
      </w:pPr>
      <w:r w:rsidRPr="00E755FF">
        <w:rPr>
          <w:rFonts w:ascii="Times New Roman" w:hAnsi="Times New Roman"/>
          <w:b/>
          <w:sz w:val="24"/>
          <w:szCs w:val="24"/>
        </w:rPr>
        <w:t>Name of the Student</w:t>
      </w:r>
      <w:r w:rsidR="00022D88" w:rsidRPr="00F131CE">
        <w:rPr>
          <w:rFonts w:ascii="Times New Roman" w:hAnsi="Times New Roman"/>
          <w:b/>
          <w:sz w:val="24"/>
          <w:szCs w:val="24"/>
        </w:rPr>
        <w:t>:</w:t>
      </w:r>
      <w:r w:rsidR="00B32214" w:rsidRPr="00F131CE">
        <w:rPr>
          <w:b/>
          <w:sz w:val="24"/>
          <w:szCs w:val="24"/>
        </w:rPr>
        <w:t xml:space="preserve"> </w:t>
      </w:r>
      <w:r w:rsidR="00500FF5">
        <w:rPr>
          <w:rFonts w:ascii="Times New Roman" w:hAnsi="Times New Roman"/>
          <w:sz w:val="24"/>
          <w:szCs w:val="24"/>
          <w:lang w:val="en-IN"/>
        </w:rPr>
        <w:t>Kanikanti Harshitha</w:t>
      </w:r>
    </w:p>
    <w:p w14:paraId="19774B10" w14:textId="77777777" w:rsidR="00F81D6B" w:rsidRPr="00E755FF" w:rsidRDefault="00F81D6B" w:rsidP="00827E24">
      <w:pPr>
        <w:rPr>
          <w:rFonts w:ascii="Times New Roman" w:hAnsi="Times New Roman"/>
          <w:b/>
          <w:sz w:val="24"/>
          <w:szCs w:val="24"/>
        </w:rPr>
      </w:pPr>
    </w:p>
    <w:p w14:paraId="108776A3" w14:textId="77777777" w:rsidR="000F5567" w:rsidRPr="00E755FF" w:rsidRDefault="000F5567" w:rsidP="00827E24">
      <w:pPr>
        <w:rPr>
          <w:rFonts w:ascii="Times New Roman" w:hAnsi="Times New Roman"/>
          <w:b/>
          <w:sz w:val="24"/>
          <w:szCs w:val="24"/>
        </w:rPr>
      </w:pPr>
    </w:p>
    <w:sectPr w:rsidR="000F5567" w:rsidRPr="00E755FF" w:rsidSect="00600C64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AD737" w14:textId="77777777" w:rsidR="007A4568" w:rsidRDefault="007A4568">
      <w:r>
        <w:separator/>
      </w:r>
    </w:p>
  </w:endnote>
  <w:endnote w:type="continuationSeparator" w:id="0">
    <w:p w14:paraId="0985B84E" w14:textId="77777777" w:rsidR="007A4568" w:rsidRDefault="007A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10445" w14:textId="77777777" w:rsidR="007A4568" w:rsidRDefault="007A4568">
      <w:r>
        <w:separator/>
      </w:r>
    </w:p>
  </w:footnote>
  <w:footnote w:type="continuationSeparator" w:id="0">
    <w:p w14:paraId="76E3D50E" w14:textId="77777777" w:rsidR="007A4568" w:rsidRDefault="007A4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159D6" w14:textId="77777777" w:rsidR="00500FF5" w:rsidRPr="003C18FC" w:rsidRDefault="00500FF5" w:rsidP="00500FF5">
    <w:pPr>
      <w:pStyle w:val="Header"/>
      <w:jc w:val="center"/>
      <w:rPr>
        <w:rFonts w:asciiTheme="majorHAnsi" w:hAnsiTheme="majorHAnsi"/>
        <w:b/>
        <w:sz w:val="28"/>
        <w:szCs w:val="28"/>
      </w:rPr>
    </w:pPr>
    <w:r>
      <w:rPr>
        <w:rFonts w:asciiTheme="majorHAnsi" w:hAnsiTheme="majorHAnsi"/>
        <w:b/>
        <w:noProof/>
        <w:sz w:val="28"/>
        <w:szCs w:val="28"/>
      </w:rPr>
      <w:t>Kanikanti Harshitha</w:t>
    </w:r>
  </w:p>
  <w:p w14:paraId="54544EF4" w14:textId="677E56DC" w:rsidR="00102375" w:rsidRPr="00500FF5" w:rsidRDefault="0002703D" w:rsidP="00500FF5">
    <w:pPr>
      <w:pStyle w:val="Header"/>
      <w:jc w:val="center"/>
      <w:rPr>
        <w:rFonts w:asciiTheme="majorHAnsi" w:hAnsiTheme="majorHAnsi"/>
        <w:i/>
        <w:sz w:val="24"/>
      </w:rPr>
    </w:pPr>
    <w:r>
      <w:rPr>
        <w:rFonts w:asciiTheme="majorHAnsi" w:hAnsiTheme="majorHAnsi"/>
        <w:i/>
        <w:sz w:val="24"/>
      </w:rPr>
      <w:t>Ambitious</w:t>
    </w:r>
    <w:r w:rsidR="00500FF5">
      <w:rPr>
        <w:rFonts w:asciiTheme="majorHAnsi" w:hAnsiTheme="majorHAnsi"/>
        <w:i/>
        <w:sz w:val="24"/>
      </w:rPr>
      <w:t xml:space="preserve">, optimistic and persistent </w:t>
    </w:r>
  </w:p>
  <w:p w14:paraId="4165DB61" w14:textId="77777777" w:rsidR="00B16D87" w:rsidRDefault="00B16D87" w:rsidP="001F43CB">
    <w:pPr>
      <w:pStyle w:val="Header"/>
      <w:jc w:val="center"/>
    </w:pPr>
    <w:r w:rsidRPr="003C18FC"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EF8ECC" wp14:editId="1545F5AA">
              <wp:simplePos x="0" y="0"/>
              <wp:positionH relativeFrom="column">
                <wp:posOffset>-20955</wp:posOffset>
              </wp:positionH>
              <wp:positionV relativeFrom="paragraph">
                <wp:posOffset>33020</wp:posOffset>
              </wp:positionV>
              <wp:extent cx="6553200" cy="9525"/>
              <wp:effectExtent l="0" t="19050" r="19050" b="4762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200" cy="9525"/>
                      </a:xfrm>
                      <a:prstGeom prst="line">
                        <a:avLst/>
                      </a:prstGeom>
                      <a:ln w="50800" cmpd="thickThin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CFC5AF6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5pt,2.6pt" to="514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" strokecolor="gray [1629]" strokeweight="4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09F"/>
    <w:multiLevelType w:val="hybridMultilevel"/>
    <w:tmpl w:val="C4FECE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4D147A"/>
    <w:multiLevelType w:val="hybridMultilevel"/>
    <w:tmpl w:val="80F8338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DD0359"/>
    <w:multiLevelType w:val="hybridMultilevel"/>
    <w:tmpl w:val="2D2C7BC2"/>
    <w:lvl w:ilvl="0" w:tplc="0409000D">
      <w:start w:val="1"/>
      <w:numFmt w:val="bullet"/>
      <w:lvlText w:val=""/>
      <w:lvlJc w:val="left"/>
      <w:pPr>
        <w:ind w:left="-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3" w15:restartNumberingAfterBreak="0">
    <w:nsid w:val="0B086518"/>
    <w:multiLevelType w:val="hybridMultilevel"/>
    <w:tmpl w:val="26D8A2EA"/>
    <w:lvl w:ilvl="0" w:tplc="0409000F">
      <w:start w:val="1"/>
      <w:numFmt w:val="decimal"/>
      <w:lvlText w:val="%1."/>
      <w:lvlJc w:val="left"/>
      <w:pPr>
        <w:ind w:left="2175" w:hanging="360"/>
      </w:p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4" w15:restartNumberingAfterBreak="0">
    <w:nsid w:val="1C8D0601"/>
    <w:multiLevelType w:val="hybridMultilevel"/>
    <w:tmpl w:val="BC9E83E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0C730C"/>
    <w:multiLevelType w:val="hybridMultilevel"/>
    <w:tmpl w:val="ADF4EB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8C7ABA"/>
    <w:multiLevelType w:val="hybridMultilevel"/>
    <w:tmpl w:val="1E143F50"/>
    <w:lvl w:ilvl="0" w:tplc="5F84A0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085A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7AE4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CA8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8EA9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C8FD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19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22D9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3451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249C3"/>
    <w:multiLevelType w:val="hybridMultilevel"/>
    <w:tmpl w:val="EA60F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C28D4"/>
    <w:multiLevelType w:val="hybridMultilevel"/>
    <w:tmpl w:val="B4AA757E"/>
    <w:lvl w:ilvl="0" w:tplc="5DC22E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801EDE"/>
    <w:multiLevelType w:val="hybridMultilevel"/>
    <w:tmpl w:val="B0F8CD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2971A2"/>
    <w:multiLevelType w:val="hybridMultilevel"/>
    <w:tmpl w:val="709442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A28BE"/>
    <w:multiLevelType w:val="hybridMultilevel"/>
    <w:tmpl w:val="8B70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33049B"/>
    <w:multiLevelType w:val="hybridMultilevel"/>
    <w:tmpl w:val="EDF8EEF4"/>
    <w:lvl w:ilvl="0" w:tplc="4D18E8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0760545"/>
    <w:multiLevelType w:val="hybridMultilevel"/>
    <w:tmpl w:val="7B68E7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4655E"/>
    <w:multiLevelType w:val="hybridMultilevel"/>
    <w:tmpl w:val="3A2285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D6193"/>
    <w:multiLevelType w:val="hybridMultilevel"/>
    <w:tmpl w:val="028291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D22E9"/>
    <w:multiLevelType w:val="hybridMultilevel"/>
    <w:tmpl w:val="E68AC570"/>
    <w:lvl w:ilvl="0" w:tplc="D51AEC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270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C57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8290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E10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B090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E26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C8E6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F4C7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B21F3"/>
    <w:multiLevelType w:val="hybridMultilevel"/>
    <w:tmpl w:val="E4B808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14716"/>
    <w:multiLevelType w:val="hybridMultilevel"/>
    <w:tmpl w:val="78247D60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0CC5008"/>
    <w:multiLevelType w:val="hybridMultilevel"/>
    <w:tmpl w:val="08F86068"/>
    <w:lvl w:ilvl="0" w:tplc="8C806C4C">
      <w:start w:val="1"/>
      <w:numFmt w:val="bullet"/>
      <w:lvlRestart w:val="0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4354B"/>
    <w:multiLevelType w:val="hybridMultilevel"/>
    <w:tmpl w:val="89C6D0BA"/>
    <w:lvl w:ilvl="0" w:tplc="71FA06A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327182"/>
    <w:multiLevelType w:val="hybridMultilevel"/>
    <w:tmpl w:val="B6A437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16908"/>
    <w:multiLevelType w:val="hybridMultilevel"/>
    <w:tmpl w:val="B4B07656"/>
    <w:lvl w:ilvl="0" w:tplc="7AA81A06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B1B9F"/>
    <w:multiLevelType w:val="hybridMultilevel"/>
    <w:tmpl w:val="49828F54"/>
    <w:lvl w:ilvl="0" w:tplc="0409000F">
      <w:start w:val="1"/>
      <w:numFmt w:val="decimal"/>
      <w:lvlText w:val="%1."/>
      <w:lvlJc w:val="left"/>
      <w:pPr>
        <w:ind w:left="-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4" w15:restartNumberingAfterBreak="0">
    <w:nsid w:val="7A6E26D5"/>
    <w:multiLevelType w:val="hybridMultilevel"/>
    <w:tmpl w:val="CA2A575A"/>
    <w:lvl w:ilvl="0" w:tplc="8C806C4C">
      <w:start w:val="1"/>
      <w:numFmt w:val="bullet"/>
      <w:lvlRestart w:val="0"/>
      <w:lvlText w:val=""/>
      <w:lvlJc w:val="left"/>
      <w:pPr>
        <w:ind w:left="-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25" w15:restartNumberingAfterBreak="0">
    <w:nsid w:val="7E4165A0"/>
    <w:multiLevelType w:val="hybridMultilevel"/>
    <w:tmpl w:val="08EE15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833961"/>
    <w:multiLevelType w:val="hybridMultilevel"/>
    <w:tmpl w:val="1C4261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3"/>
  </w:num>
  <w:num w:numId="4">
    <w:abstractNumId w:val="2"/>
  </w:num>
  <w:num w:numId="5">
    <w:abstractNumId w:val="7"/>
  </w:num>
  <w:num w:numId="6">
    <w:abstractNumId w:val="19"/>
  </w:num>
  <w:num w:numId="7">
    <w:abstractNumId w:val="24"/>
  </w:num>
  <w:num w:numId="8">
    <w:abstractNumId w:val="0"/>
  </w:num>
  <w:num w:numId="9">
    <w:abstractNumId w:val="3"/>
  </w:num>
  <w:num w:numId="10">
    <w:abstractNumId w:val="12"/>
  </w:num>
  <w:num w:numId="11">
    <w:abstractNumId w:val="20"/>
  </w:num>
  <w:num w:numId="12">
    <w:abstractNumId w:val="9"/>
  </w:num>
  <w:num w:numId="13">
    <w:abstractNumId w:val="6"/>
  </w:num>
  <w:num w:numId="14">
    <w:abstractNumId w:val="16"/>
  </w:num>
  <w:num w:numId="15">
    <w:abstractNumId w:val="22"/>
  </w:num>
  <w:num w:numId="16">
    <w:abstractNumId w:val="17"/>
  </w:num>
  <w:num w:numId="17">
    <w:abstractNumId w:val="15"/>
  </w:num>
  <w:num w:numId="18">
    <w:abstractNumId w:val="26"/>
  </w:num>
  <w:num w:numId="19">
    <w:abstractNumId w:val="4"/>
  </w:num>
  <w:num w:numId="20">
    <w:abstractNumId w:val="1"/>
  </w:num>
  <w:num w:numId="21">
    <w:abstractNumId w:val="8"/>
  </w:num>
  <w:num w:numId="2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21"/>
  </w:num>
  <w:num w:numId="25">
    <w:abstractNumId w:val="10"/>
  </w:num>
  <w:num w:numId="26">
    <w:abstractNumId w:val="2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3CB"/>
    <w:rsid w:val="00022D88"/>
    <w:rsid w:val="00023DB0"/>
    <w:rsid w:val="00025AF7"/>
    <w:rsid w:val="0002703D"/>
    <w:rsid w:val="00062AC7"/>
    <w:rsid w:val="00070C6A"/>
    <w:rsid w:val="0007220F"/>
    <w:rsid w:val="00077AC2"/>
    <w:rsid w:val="00077BCC"/>
    <w:rsid w:val="00094B97"/>
    <w:rsid w:val="000C02EA"/>
    <w:rsid w:val="000C12BE"/>
    <w:rsid w:val="000C5A18"/>
    <w:rsid w:val="000D0FBC"/>
    <w:rsid w:val="000D3D56"/>
    <w:rsid w:val="000D655A"/>
    <w:rsid w:val="000E3A78"/>
    <w:rsid w:val="000E6B18"/>
    <w:rsid w:val="000F37B8"/>
    <w:rsid w:val="000F5567"/>
    <w:rsid w:val="00100F28"/>
    <w:rsid w:val="00101E6B"/>
    <w:rsid w:val="00102375"/>
    <w:rsid w:val="0010489A"/>
    <w:rsid w:val="0010618D"/>
    <w:rsid w:val="00112D96"/>
    <w:rsid w:val="0011642B"/>
    <w:rsid w:val="00120C3A"/>
    <w:rsid w:val="001212EE"/>
    <w:rsid w:val="0012209A"/>
    <w:rsid w:val="001329B4"/>
    <w:rsid w:val="0013389E"/>
    <w:rsid w:val="00143708"/>
    <w:rsid w:val="001617EE"/>
    <w:rsid w:val="00162B77"/>
    <w:rsid w:val="00192918"/>
    <w:rsid w:val="001A6F34"/>
    <w:rsid w:val="001B0AA3"/>
    <w:rsid w:val="001C5C81"/>
    <w:rsid w:val="001E518C"/>
    <w:rsid w:val="001E69F7"/>
    <w:rsid w:val="001F43CB"/>
    <w:rsid w:val="00215333"/>
    <w:rsid w:val="00224F38"/>
    <w:rsid w:val="00232BB6"/>
    <w:rsid w:val="00235A99"/>
    <w:rsid w:val="002375F3"/>
    <w:rsid w:val="00240005"/>
    <w:rsid w:val="00264F3B"/>
    <w:rsid w:val="00267DA3"/>
    <w:rsid w:val="00276614"/>
    <w:rsid w:val="002805C0"/>
    <w:rsid w:val="00280756"/>
    <w:rsid w:val="002815B7"/>
    <w:rsid w:val="00283669"/>
    <w:rsid w:val="00287BCD"/>
    <w:rsid w:val="00296334"/>
    <w:rsid w:val="002B5919"/>
    <w:rsid w:val="002B7D7D"/>
    <w:rsid w:val="002C207F"/>
    <w:rsid w:val="002C2858"/>
    <w:rsid w:val="002D7290"/>
    <w:rsid w:val="002E1108"/>
    <w:rsid w:val="00312C95"/>
    <w:rsid w:val="0032530F"/>
    <w:rsid w:val="003358C7"/>
    <w:rsid w:val="00370DC0"/>
    <w:rsid w:val="00373195"/>
    <w:rsid w:val="00375325"/>
    <w:rsid w:val="0038308A"/>
    <w:rsid w:val="00387762"/>
    <w:rsid w:val="00396F15"/>
    <w:rsid w:val="003A2360"/>
    <w:rsid w:val="003A760B"/>
    <w:rsid w:val="003B1E6A"/>
    <w:rsid w:val="003C18FC"/>
    <w:rsid w:val="003D14F3"/>
    <w:rsid w:val="003F2250"/>
    <w:rsid w:val="003F5383"/>
    <w:rsid w:val="0041092E"/>
    <w:rsid w:val="00430992"/>
    <w:rsid w:val="0043451D"/>
    <w:rsid w:val="004472A3"/>
    <w:rsid w:val="004550FA"/>
    <w:rsid w:val="00460E0B"/>
    <w:rsid w:val="00475DCC"/>
    <w:rsid w:val="00485AD1"/>
    <w:rsid w:val="00487DC3"/>
    <w:rsid w:val="004A76DC"/>
    <w:rsid w:val="004B2D9E"/>
    <w:rsid w:val="004D573B"/>
    <w:rsid w:val="004E04C7"/>
    <w:rsid w:val="004E2058"/>
    <w:rsid w:val="004F33FA"/>
    <w:rsid w:val="00500FEB"/>
    <w:rsid w:val="00500FF5"/>
    <w:rsid w:val="005027E3"/>
    <w:rsid w:val="00516617"/>
    <w:rsid w:val="00533878"/>
    <w:rsid w:val="00533BD2"/>
    <w:rsid w:val="00537145"/>
    <w:rsid w:val="00542E93"/>
    <w:rsid w:val="005503ED"/>
    <w:rsid w:val="005530AC"/>
    <w:rsid w:val="00557DA4"/>
    <w:rsid w:val="0058312C"/>
    <w:rsid w:val="00583D15"/>
    <w:rsid w:val="005A13E1"/>
    <w:rsid w:val="005A3043"/>
    <w:rsid w:val="005B23E6"/>
    <w:rsid w:val="005B254C"/>
    <w:rsid w:val="005D2590"/>
    <w:rsid w:val="005D2EB7"/>
    <w:rsid w:val="005D58EC"/>
    <w:rsid w:val="005E3BAE"/>
    <w:rsid w:val="0060013E"/>
    <w:rsid w:val="0060017C"/>
    <w:rsid w:val="00600C64"/>
    <w:rsid w:val="00601632"/>
    <w:rsid w:val="00602471"/>
    <w:rsid w:val="00607CAC"/>
    <w:rsid w:val="00622252"/>
    <w:rsid w:val="00622544"/>
    <w:rsid w:val="006316DF"/>
    <w:rsid w:val="00652DB3"/>
    <w:rsid w:val="00662D22"/>
    <w:rsid w:val="00670325"/>
    <w:rsid w:val="00672CC8"/>
    <w:rsid w:val="006765C4"/>
    <w:rsid w:val="0069441F"/>
    <w:rsid w:val="006C7E49"/>
    <w:rsid w:val="006D4629"/>
    <w:rsid w:val="00714A96"/>
    <w:rsid w:val="00722679"/>
    <w:rsid w:val="00724ED2"/>
    <w:rsid w:val="0073561E"/>
    <w:rsid w:val="007360BE"/>
    <w:rsid w:val="00741462"/>
    <w:rsid w:val="007450B4"/>
    <w:rsid w:val="0075719C"/>
    <w:rsid w:val="007637CD"/>
    <w:rsid w:val="00784D5F"/>
    <w:rsid w:val="007959C6"/>
    <w:rsid w:val="007A4568"/>
    <w:rsid w:val="007A668E"/>
    <w:rsid w:val="007B1352"/>
    <w:rsid w:val="007C349F"/>
    <w:rsid w:val="007D28B1"/>
    <w:rsid w:val="007F4D4A"/>
    <w:rsid w:val="00800D6D"/>
    <w:rsid w:val="00802CAA"/>
    <w:rsid w:val="0081737C"/>
    <w:rsid w:val="00827E24"/>
    <w:rsid w:val="00835B85"/>
    <w:rsid w:val="00841710"/>
    <w:rsid w:val="008457EB"/>
    <w:rsid w:val="00861EBC"/>
    <w:rsid w:val="008632A4"/>
    <w:rsid w:val="00864E8E"/>
    <w:rsid w:val="00877514"/>
    <w:rsid w:val="00884600"/>
    <w:rsid w:val="0089262C"/>
    <w:rsid w:val="00892CC4"/>
    <w:rsid w:val="008B1652"/>
    <w:rsid w:val="008B23DF"/>
    <w:rsid w:val="008B2464"/>
    <w:rsid w:val="008B2A76"/>
    <w:rsid w:val="008B45BD"/>
    <w:rsid w:val="008B5A96"/>
    <w:rsid w:val="008B6EED"/>
    <w:rsid w:val="008C3663"/>
    <w:rsid w:val="008E1A51"/>
    <w:rsid w:val="008E41DD"/>
    <w:rsid w:val="008F4039"/>
    <w:rsid w:val="00917851"/>
    <w:rsid w:val="00934287"/>
    <w:rsid w:val="00950B54"/>
    <w:rsid w:val="00963EE6"/>
    <w:rsid w:val="009B2A86"/>
    <w:rsid w:val="009B4F39"/>
    <w:rsid w:val="009C0618"/>
    <w:rsid w:val="009C06CA"/>
    <w:rsid w:val="009C1572"/>
    <w:rsid w:val="009C62B2"/>
    <w:rsid w:val="009D7063"/>
    <w:rsid w:val="009E452D"/>
    <w:rsid w:val="00A04284"/>
    <w:rsid w:val="00A069DA"/>
    <w:rsid w:val="00A0739D"/>
    <w:rsid w:val="00A10AA1"/>
    <w:rsid w:val="00A20C45"/>
    <w:rsid w:val="00A2140C"/>
    <w:rsid w:val="00A245AB"/>
    <w:rsid w:val="00A34641"/>
    <w:rsid w:val="00A37105"/>
    <w:rsid w:val="00A424D6"/>
    <w:rsid w:val="00A47180"/>
    <w:rsid w:val="00A52F03"/>
    <w:rsid w:val="00A663EF"/>
    <w:rsid w:val="00A668FB"/>
    <w:rsid w:val="00A760E5"/>
    <w:rsid w:val="00A93A0B"/>
    <w:rsid w:val="00A94D75"/>
    <w:rsid w:val="00A9769D"/>
    <w:rsid w:val="00AA34B6"/>
    <w:rsid w:val="00AA5E4D"/>
    <w:rsid w:val="00AB1C4A"/>
    <w:rsid w:val="00AB49BD"/>
    <w:rsid w:val="00AB6222"/>
    <w:rsid w:val="00AB64A6"/>
    <w:rsid w:val="00AC1D79"/>
    <w:rsid w:val="00AC32EE"/>
    <w:rsid w:val="00AE2C59"/>
    <w:rsid w:val="00AE661D"/>
    <w:rsid w:val="00AF7A22"/>
    <w:rsid w:val="00B01C39"/>
    <w:rsid w:val="00B07D48"/>
    <w:rsid w:val="00B10A04"/>
    <w:rsid w:val="00B16D87"/>
    <w:rsid w:val="00B32214"/>
    <w:rsid w:val="00B33460"/>
    <w:rsid w:val="00B37E02"/>
    <w:rsid w:val="00B45602"/>
    <w:rsid w:val="00B60740"/>
    <w:rsid w:val="00B653FE"/>
    <w:rsid w:val="00B770E8"/>
    <w:rsid w:val="00B97016"/>
    <w:rsid w:val="00BD419B"/>
    <w:rsid w:val="00BE2770"/>
    <w:rsid w:val="00BE5541"/>
    <w:rsid w:val="00BE79C3"/>
    <w:rsid w:val="00BF1897"/>
    <w:rsid w:val="00BF5404"/>
    <w:rsid w:val="00BF5F14"/>
    <w:rsid w:val="00C079ED"/>
    <w:rsid w:val="00C10CCE"/>
    <w:rsid w:val="00C11A7D"/>
    <w:rsid w:val="00C11B9C"/>
    <w:rsid w:val="00C1306E"/>
    <w:rsid w:val="00C31433"/>
    <w:rsid w:val="00C37C3C"/>
    <w:rsid w:val="00C541B8"/>
    <w:rsid w:val="00C5632A"/>
    <w:rsid w:val="00C65BCA"/>
    <w:rsid w:val="00C71A75"/>
    <w:rsid w:val="00C810E4"/>
    <w:rsid w:val="00C9749E"/>
    <w:rsid w:val="00CA7601"/>
    <w:rsid w:val="00CB74E0"/>
    <w:rsid w:val="00CC7243"/>
    <w:rsid w:val="00CD1743"/>
    <w:rsid w:val="00CD3EAD"/>
    <w:rsid w:val="00CE1B1A"/>
    <w:rsid w:val="00CE5BBB"/>
    <w:rsid w:val="00CF2C88"/>
    <w:rsid w:val="00CF5A2B"/>
    <w:rsid w:val="00D048CC"/>
    <w:rsid w:val="00D25353"/>
    <w:rsid w:val="00D33DB6"/>
    <w:rsid w:val="00D3577E"/>
    <w:rsid w:val="00D50A5D"/>
    <w:rsid w:val="00D640F0"/>
    <w:rsid w:val="00D8379B"/>
    <w:rsid w:val="00DA3C29"/>
    <w:rsid w:val="00DB07FA"/>
    <w:rsid w:val="00DC4AD7"/>
    <w:rsid w:val="00DD52AB"/>
    <w:rsid w:val="00DD690D"/>
    <w:rsid w:val="00DD74B5"/>
    <w:rsid w:val="00DE1191"/>
    <w:rsid w:val="00DE5EDD"/>
    <w:rsid w:val="00DF635F"/>
    <w:rsid w:val="00DF7E0C"/>
    <w:rsid w:val="00E0126B"/>
    <w:rsid w:val="00E06F38"/>
    <w:rsid w:val="00E1474B"/>
    <w:rsid w:val="00E22762"/>
    <w:rsid w:val="00E26E58"/>
    <w:rsid w:val="00E40BB8"/>
    <w:rsid w:val="00E4362E"/>
    <w:rsid w:val="00E57BE7"/>
    <w:rsid w:val="00E62916"/>
    <w:rsid w:val="00E64722"/>
    <w:rsid w:val="00E755FF"/>
    <w:rsid w:val="00E90496"/>
    <w:rsid w:val="00E927DC"/>
    <w:rsid w:val="00E975CA"/>
    <w:rsid w:val="00EA4907"/>
    <w:rsid w:val="00EA6D45"/>
    <w:rsid w:val="00EB266D"/>
    <w:rsid w:val="00ED5F2F"/>
    <w:rsid w:val="00EE3774"/>
    <w:rsid w:val="00EE42B2"/>
    <w:rsid w:val="00F131CE"/>
    <w:rsid w:val="00F22704"/>
    <w:rsid w:val="00F26791"/>
    <w:rsid w:val="00F272EA"/>
    <w:rsid w:val="00F27BFE"/>
    <w:rsid w:val="00F31396"/>
    <w:rsid w:val="00F3438E"/>
    <w:rsid w:val="00F36933"/>
    <w:rsid w:val="00F42571"/>
    <w:rsid w:val="00F42E1F"/>
    <w:rsid w:val="00F475F9"/>
    <w:rsid w:val="00F76600"/>
    <w:rsid w:val="00F81D6B"/>
    <w:rsid w:val="00F9717A"/>
    <w:rsid w:val="00FA5C02"/>
    <w:rsid w:val="00FB4A66"/>
    <w:rsid w:val="00FB5C02"/>
    <w:rsid w:val="00FB63A4"/>
    <w:rsid w:val="00FB649E"/>
    <w:rsid w:val="00FC0CA0"/>
    <w:rsid w:val="00FC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D8BF4"/>
  <w15:docId w15:val="{F4ED3687-2925-4D12-85B0-EA7066B6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4F3"/>
    <w:rPr>
      <w:rFonts w:ascii="Arial" w:eastAsia="Batang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D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3D14F3"/>
    <w:pPr>
      <w:keepNext/>
      <w:keepLines/>
      <w:spacing w:after="220" w:line="220" w:lineRule="atLeast"/>
      <w:outlineLvl w:val="1"/>
    </w:pPr>
    <w:rPr>
      <w:rFonts w:ascii="Arial Black" w:hAnsi="Arial Black"/>
      <w:spacing w:val="-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D14F3"/>
    <w:rPr>
      <w:rFonts w:ascii="Arial Black" w:eastAsia="Batang" w:hAnsi="Arial Black" w:cs="Times New Roman"/>
      <w:spacing w:val="-4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D14F3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3D14F3"/>
    <w:rPr>
      <w:rFonts w:ascii="Arial" w:eastAsia="Batang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CF5A2B"/>
    <w:pPr>
      <w:tabs>
        <w:tab w:val="center" w:pos="4320"/>
        <w:tab w:val="right" w:pos="8640"/>
      </w:tabs>
      <w:suppressAutoHyphens/>
    </w:pPr>
    <w:rPr>
      <w:rFonts w:ascii="Trebuchet MS" w:eastAsia="Times New Roman" w:hAnsi="Trebuchet MS"/>
      <w:color w:val="663300"/>
      <w:sz w:val="24"/>
      <w:szCs w:val="24"/>
      <w:lang w:val="x-none" w:eastAsia="ar-SA"/>
    </w:rPr>
  </w:style>
  <w:style w:type="character" w:customStyle="1" w:styleId="FooterChar">
    <w:name w:val="Footer Char"/>
    <w:link w:val="Footer"/>
    <w:rsid w:val="00CF5A2B"/>
    <w:rPr>
      <w:rFonts w:ascii="Trebuchet MS" w:eastAsia="Times New Roman" w:hAnsi="Trebuchet MS" w:cs="Times New Roman"/>
      <w:color w:val="663300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3561E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1E69F7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4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3CB"/>
    <w:rPr>
      <w:rFonts w:ascii="Arial" w:eastAsia="Batang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2B7D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B2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3428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34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460"/>
    <w:rPr>
      <w:rFonts w:ascii="Segoe UI" w:eastAsia="Batang" w:hAnsi="Segoe UI" w:cs="Segoe UI"/>
      <w:sz w:val="18"/>
      <w:szCs w:val="18"/>
    </w:rPr>
  </w:style>
  <w:style w:type="paragraph" w:customStyle="1" w:styleId="Default">
    <w:name w:val="Default"/>
    <w:rsid w:val="00E40BB8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GB"/>
    </w:rPr>
  </w:style>
  <w:style w:type="character" w:customStyle="1" w:styleId="vanity-namedomain">
    <w:name w:val="vanity-name__domain"/>
    <w:basedOn w:val="DefaultParagraphFont"/>
    <w:rsid w:val="00963EE6"/>
  </w:style>
  <w:style w:type="character" w:customStyle="1" w:styleId="vanity-namedisplay-name">
    <w:name w:val="vanity-name__display-name"/>
    <w:basedOn w:val="DefaultParagraphFont"/>
    <w:rsid w:val="00963EE6"/>
  </w:style>
  <w:style w:type="character" w:styleId="FollowedHyperlink">
    <w:name w:val="FollowedHyperlink"/>
    <w:basedOn w:val="DefaultParagraphFont"/>
    <w:uiPriority w:val="99"/>
    <w:semiHidden/>
    <w:unhideWhenUsed/>
    <w:rsid w:val="00963EE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3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4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arshitha123kanikant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arshitha-kanikanti-0944b61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anikantiharshith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pasricha\Desktop\Resume%20CS\RESUME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FA047533-3C36-4E59-BBDC-2D9429A78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FORMAT</Template>
  <TotalTime>18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Links>
    <vt:vector size="6" baseType="variant">
      <vt:variant>
        <vt:i4>8323101</vt:i4>
      </vt:variant>
      <vt:variant>
        <vt:i4>0</vt:i4>
      </vt:variant>
      <vt:variant>
        <vt:i4>0</vt:i4>
      </vt:variant>
      <vt:variant>
        <vt:i4>5</vt:i4>
      </vt:variant>
      <vt:variant>
        <vt:lpwstr>mailto:Shipra.yashpal61@gmail.com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B Pasricha</dc:creator>
  <cp:lastModifiedBy>Kanikanti Harshitha</cp:lastModifiedBy>
  <cp:revision>5</cp:revision>
  <cp:lastPrinted>2021-03-24T05:49:00Z</cp:lastPrinted>
  <dcterms:created xsi:type="dcterms:W3CDTF">2021-07-28T08:27:00Z</dcterms:created>
  <dcterms:modified xsi:type="dcterms:W3CDTF">2021-08-27T05:22:00Z</dcterms:modified>
</cp:coreProperties>
</file>